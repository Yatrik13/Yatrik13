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20FD" w14:textId="4D409966" w:rsidR="002669A9" w:rsidRPr="00245C15" w:rsidRDefault="00377692" w:rsidP="00245C15">
      <w:pPr>
        <w:pStyle w:val="Name"/>
        <w:spacing w:after="0"/>
        <w:jc w:val="center"/>
        <w:rPr>
          <w:sz w:val="28"/>
          <w:szCs w:val="28"/>
        </w:rPr>
      </w:pPr>
      <w:r w:rsidRPr="00245C15">
        <w:rPr>
          <w:sz w:val="28"/>
          <w:szCs w:val="28"/>
        </w:rPr>
        <w:t>Yatrik Patel</w:t>
      </w:r>
    </w:p>
    <w:p w14:paraId="0DDA51EC" w14:textId="420A803F" w:rsidR="002669A9" w:rsidRPr="00245C15" w:rsidRDefault="0087171C" w:rsidP="00245C1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t>yxp9355@mavs.uta.edu</w:t>
      </w:r>
      <w:r w:rsidR="00377692">
        <w:t>|313-888-4480|</w:t>
      </w:r>
      <w:proofErr w:type="gramStart"/>
      <w:r>
        <w:t>Dallas,TX</w:t>
      </w:r>
      <w:proofErr w:type="gramEnd"/>
      <w:r w:rsidR="00641A46">
        <w:t>|</w:t>
      </w:r>
      <w:r w:rsidR="00641A46" w:rsidRPr="00641A46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641A46" w:rsidRPr="00641A46">
        <w:rPr>
          <w:rFonts w:ascii="Segoe UI" w:eastAsia="Times New Roman" w:hAnsi="Segoe UI" w:cs="Segoe UI"/>
          <w:sz w:val="24"/>
          <w:szCs w:val="24"/>
          <w:bdr w:val="none" w:sz="0" w:space="0" w:color="auto" w:frame="1"/>
          <w:shd w:val="clear" w:color="auto" w:fill="FFFFFF"/>
          <w:lang w:eastAsia="en-US"/>
        </w:rPr>
        <w:t>linkedin.com/in/</w:t>
      </w:r>
      <w:proofErr w:type="spellStart"/>
      <w:r w:rsidR="00641A46" w:rsidRPr="00641A46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US"/>
        </w:rPr>
        <w:t>yatrik</w:t>
      </w:r>
      <w:proofErr w:type="spellEnd"/>
      <w:r w:rsidR="00641A46" w:rsidRPr="00641A46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US"/>
        </w:rPr>
        <w:t>--</w:t>
      </w:r>
      <w:proofErr w:type="spellStart"/>
      <w:r w:rsidR="00641A46" w:rsidRPr="00641A46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US"/>
        </w:rPr>
        <w:t>patel</w:t>
      </w:r>
      <w:proofErr w:type="spellEnd"/>
    </w:p>
    <w:p w14:paraId="0B8578B5" w14:textId="0614CD60" w:rsidR="002669A9" w:rsidRDefault="00ED44EE" w:rsidP="00FB6DC4">
      <w:pPr>
        <w:pStyle w:val="Heading1"/>
        <w:spacing w:before="240" w:after="40"/>
      </w:pPr>
      <w:r>
        <w:rPr>
          <w:sz w:val="22"/>
          <w:szCs w:val="22"/>
        </w:rPr>
        <w:t>SKILLS</w:t>
      </w:r>
    </w:p>
    <w:p w14:paraId="1A7468CC" w14:textId="1B3EC85F" w:rsidR="002669A9" w:rsidRPr="00FE1337" w:rsidRDefault="00D349E6" w:rsidP="00740607">
      <w:pPr>
        <w:spacing w:after="20"/>
        <w:rPr>
          <w:sz w:val="18"/>
          <w:szCs w:val="18"/>
        </w:rPr>
      </w:pPr>
      <w:r w:rsidRPr="00FE1337">
        <w:rPr>
          <w:b/>
          <w:bCs/>
          <w:sz w:val="18"/>
          <w:szCs w:val="18"/>
        </w:rPr>
        <w:t xml:space="preserve">Programming and Scripting </w:t>
      </w:r>
      <w:r w:rsidR="00641A46" w:rsidRPr="00FE1337">
        <w:rPr>
          <w:b/>
          <w:bCs/>
          <w:sz w:val="18"/>
          <w:szCs w:val="18"/>
        </w:rPr>
        <w:t xml:space="preserve">Languages: </w:t>
      </w:r>
      <w:r w:rsidR="00641A46" w:rsidRPr="00FE1337">
        <w:rPr>
          <w:sz w:val="18"/>
          <w:szCs w:val="18"/>
        </w:rPr>
        <w:t>Java, Python, C++</w:t>
      </w:r>
      <w:r w:rsidRPr="00FE1337">
        <w:rPr>
          <w:sz w:val="18"/>
          <w:szCs w:val="18"/>
        </w:rPr>
        <w:t>, JavaScript, NodeJS, PHP, HTML, CSS</w:t>
      </w:r>
      <w:r w:rsidR="0042685E">
        <w:rPr>
          <w:sz w:val="18"/>
          <w:szCs w:val="18"/>
        </w:rPr>
        <w:t>.</w:t>
      </w:r>
    </w:p>
    <w:p w14:paraId="2C9322E7" w14:textId="5299B030" w:rsidR="00D349E6" w:rsidRPr="00740607" w:rsidRDefault="001017D0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Big data Ecosystem</w:t>
      </w:r>
      <w:r w:rsidR="00D349E6" w:rsidRPr="00740607">
        <w:rPr>
          <w:b/>
          <w:bCs/>
          <w:sz w:val="18"/>
          <w:szCs w:val="18"/>
        </w:rPr>
        <w:t>:</w:t>
      </w:r>
      <w:r w:rsidR="00D349E6" w:rsidRPr="00740607">
        <w:rPr>
          <w:sz w:val="18"/>
          <w:szCs w:val="18"/>
        </w:rPr>
        <w:t xml:space="preserve"> </w:t>
      </w:r>
      <w:r w:rsidRPr="00740607">
        <w:rPr>
          <w:sz w:val="18"/>
          <w:szCs w:val="18"/>
        </w:rPr>
        <w:t>Hadoop, MapReduce, Hive, Spark</w:t>
      </w:r>
      <w:r w:rsidR="0042685E">
        <w:rPr>
          <w:sz w:val="18"/>
          <w:szCs w:val="18"/>
        </w:rPr>
        <w:t>.</w:t>
      </w:r>
    </w:p>
    <w:p w14:paraId="5AF7A09B" w14:textId="6D090CCF" w:rsidR="001017D0" w:rsidRPr="00740607" w:rsidRDefault="001017D0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Frameworks:</w:t>
      </w:r>
      <w:r w:rsidRPr="00740607">
        <w:rPr>
          <w:sz w:val="18"/>
          <w:szCs w:val="18"/>
        </w:rPr>
        <w:t xml:space="preserve"> Laravel, Bootstrap</w:t>
      </w:r>
      <w:r w:rsidR="0042685E">
        <w:rPr>
          <w:sz w:val="18"/>
          <w:szCs w:val="18"/>
        </w:rPr>
        <w:t>.</w:t>
      </w:r>
    </w:p>
    <w:p w14:paraId="7682D2C3" w14:textId="0F3D4635" w:rsidR="00641A46" w:rsidRPr="00740607" w:rsidRDefault="00641A46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Database:</w:t>
      </w:r>
      <w:r w:rsidRPr="00740607">
        <w:rPr>
          <w:sz w:val="18"/>
          <w:szCs w:val="18"/>
        </w:rPr>
        <w:t xml:space="preserve"> </w:t>
      </w:r>
      <w:r w:rsidR="001017D0" w:rsidRPr="00740607">
        <w:rPr>
          <w:sz w:val="18"/>
          <w:szCs w:val="18"/>
        </w:rPr>
        <w:t xml:space="preserve">SQL, </w:t>
      </w:r>
      <w:r w:rsidRPr="00740607">
        <w:rPr>
          <w:sz w:val="18"/>
          <w:szCs w:val="18"/>
        </w:rPr>
        <w:t>MyS</w:t>
      </w:r>
      <w:r w:rsidR="00D349E6" w:rsidRPr="00740607">
        <w:rPr>
          <w:sz w:val="18"/>
          <w:szCs w:val="18"/>
        </w:rPr>
        <w:t>QL</w:t>
      </w:r>
      <w:r w:rsidR="001017D0" w:rsidRPr="00740607">
        <w:rPr>
          <w:sz w:val="18"/>
          <w:szCs w:val="18"/>
        </w:rPr>
        <w:t>, Firebase</w:t>
      </w:r>
      <w:r w:rsidR="0042685E">
        <w:rPr>
          <w:sz w:val="18"/>
          <w:szCs w:val="18"/>
        </w:rPr>
        <w:t>.</w:t>
      </w:r>
    </w:p>
    <w:p w14:paraId="603760C7" w14:textId="3CBB0D09" w:rsidR="00862E0B" w:rsidRPr="00740607" w:rsidRDefault="00862E0B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Operating Systems:</w:t>
      </w:r>
      <w:r w:rsidRPr="00740607">
        <w:rPr>
          <w:sz w:val="18"/>
          <w:szCs w:val="18"/>
        </w:rPr>
        <w:t xml:space="preserve"> Windows, OS X, Linux</w:t>
      </w:r>
      <w:r w:rsidR="0042685E">
        <w:rPr>
          <w:sz w:val="18"/>
          <w:szCs w:val="18"/>
        </w:rPr>
        <w:t>.</w:t>
      </w:r>
    </w:p>
    <w:p w14:paraId="05A03F68" w14:textId="6EEFEB6F" w:rsidR="00862E0B" w:rsidRDefault="00862E0B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Technologies and Libraries:</w:t>
      </w:r>
      <w:r w:rsidRPr="00740607">
        <w:rPr>
          <w:sz w:val="18"/>
          <w:szCs w:val="18"/>
        </w:rPr>
        <w:t xml:space="preserve"> Android Studio, Arduino, Raspberry Pi, Visual Studio, Sublime</w:t>
      </w:r>
      <w:r w:rsidR="00740607" w:rsidRPr="00740607">
        <w:rPr>
          <w:sz w:val="18"/>
          <w:szCs w:val="18"/>
        </w:rPr>
        <w:t xml:space="preserve">, PyCharm, </w:t>
      </w:r>
      <w:r w:rsidR="00EA100C">
        <w:rPr>
          <w:sz w:val="18"/>
          <w:szCs w:val="18"/>
        </w:rPr>
        <w:t>ReactJS</w:t>
      </w:r>
      <w:r w:rsidR="0042685E">
        <w:rPr>
          <w:sz w:val="18"/>
          <w:szCs w:val="18"/>
        </w:rPr>
        <w:t>.</w:t>
      </w:r>
    </w:p>
    <w:p w14:paraId="4502565A" w14:textId="0527E103" w:rsidR="00862E0B" w:rsidRPr="00FE1337" w:rsidRDefault="00740607" w:rsidP="00862E0B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Others: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Data Structures, Algorithms, Object Oriented Design, IOT, Distributed Systems, Networking</w:t>
      </w:r>
      <w:r w:rsidR="001252D4">
        <w:rPr>
          <w:sz w:val="18"/>
          <w:szCs w:val="18"/>
        </w:rPr>
        <w:t>, .NET</w:t>
      </w:r>
      <w:r w:rsidR="00EA100C">
        <w:rPr>
          <w:sz w:val="18"/>
          <w:szCs w:val="18"/>
        </w:rPr>
        <w:t>, MS Office</w:t>
      </w:r>
      <w:r w:rsidR="0042685E">
        <w:rPr>
          <w:sz w:val="18"/>
          <w:szCs w:val="18"/>
        </w:rPr>
        <w:t>.</w:t>
      </w:r>
    </w:p>
    <w:p w14:paraId="367BDBC1" w14:textId="7608F87D" w:rsidR="002669A9" w:rsidRPr="00673DC3" w:rsidRDefault="00ED44EE" w:rsidP="00FB7F0D">
      <w:pPr>
        <w:pStyle w:val="Heading1"/>
        <w:spacing w:before="60" w:after="40"/>
        <w:rPr>
          <w:sz w:val="22"/>
          <w:szCs w:val="22"/>
        </w:rPr>
      </w:pPr>
      <w:r>
        <w:rPr>
          <w:sz w:val="22"/>
          <w:szCs w:val="22"/>
        </w:rPr>
        <w:t>EDUCATION</w:t>
      </w:r>
    </w:p>
    <w:p w14:paraId="48AA3D46" w14:textId="2A2A1DE0" w:rsidR="002669A9" w:rsidRPr="00C61ABB" w:rsidRDefault="00F6451B" w:rsidP="005E6BC7">
      <w:pPr>
        <w:spacing w:after="20"/>
        <w:rPr>
          <w:sz w:val="18"/>
          <w:szCs w:val="18"/>
        </w:rPr>
      </w:pPr>
      <w:r w:rsidRPr="00C61ABB">
        <w:rPr>
          <w:b/>
          <w:bCs/>
          <w:sz w:val="18"/>
          <w:szCs w:val="18"/>
        </w:rPr>
        <w:t>Master of Science</w:t>
      </w:r>
      <w:r w:rsidR="00303224" w:rsidRPr="00C61ABB">
        <w:rPr>
          <w:sz w:val="18"/>
          <w:szCs w:val="18"/>
        </w:rPr>
        <w:t>, Computer Science</w:t>
      </w:r>
      <w:r w:rsidR="006B7784" w:rsidRPr="00C61ABB">
        <w:rPr>
          <w:sz w:val="18"/>
          <w:szCs w:val="18"/>
        </w:rPr>
        <w:tab/>
      </w:r>
      <w:r w:rsidR="006B7784" w:rsidRPr="00C61ABB">
        <w:rPr>
          <w:sz w:val="18"/>
          <w:szCs w:val="18"/>
        </w:rPr>
        <w:tab/>
      </w:r>
      <w:r w:rsidR="006B7784" w:rsidRPr="00C61ABB">
        <w:rPr>
          <w:sz w:val="18"/>
          <w:szCs w:val="18"/>
        </w:rPr>
        <w:tab/>
      </w:r>
      <w:r w:rsidR="006B7784" w:rsidRPr="00C61ABB">
        <w:rPr>
          <w:sz w:val="18"/>
          <w:szCs w:val="18"/>
        </w:rPr>
        <w:tab/>
      </w:r>
      <w:r w:rsidR="00DF370D">
        <w:rPr>
          <w:sz w:val="18"/>
          <w:szCs w:val="18"/>
        </w:rPr>
        <w:tab/>
      </w:r>
      <w:r w:rsidR="00DF370D">
        <w:rPr>
          <w:sz w:val="18"/>
          <w:szCs w:val="18"/>
        </w:rPr>
        <w:tab/>
        <w:t xml:space="preserve">      </w:t>
      </w:r>
      <w:r w:rsidRPr="00C61ABB">
        <w:rPr>
          <w:sz w:val="18"/>
          <w:szCs w:val="18"/>
        </w:rPr>
        <w:t>Jan 2021 – Dec 2022</w:t>
      </w:r>
    </w:p>
    <w:p w14:paraId="0D39763A" w14:textId="47A4EA34" w:rsidR="002B5691" w:rsidRPr="00C61ABB" w:rsidRDefault="006B7784" w:rsidP="00C61ABB">
      <w:pPr>
        <w:spacing w:after="120"/>
        <w:rPr>
          <w:sz w:val="18"/>
          <w:szCs w:val="18"/>
        </w:rPr>
      </w:pPr>
      <w:r w:rsidRPr="00C61ABB">
        <w:rPr>
          <w:sz w:val="18"/>
          <w:szCs w:val="18"/>
        </w:rPr>
        <w:t xml:space="preserve">The </w:t>
      </w:r>
      <w:r w:rsidR="0016054D" w:rsidRPr="00C61ABB">
        <w:rPr>
          <w:sz w:val="18"/>
          <w:szCs w:val="18"/>
        </w:rPr>
        <w:t xml:space="preserve">University of Texas at Arlington </w:t>
      </w:r>
    </w:p>
    <w:p w14:paraId="7BEE660A" w14:textId="663F2202" w:rsidR="00F6451B" w:rsidRPr="00C61ABB" w:rsidRDefault="003B1C92" w:rsidP="005E6BC7">
      <w:pPr>
        <w:spacing w:after="20"/>
        <w:rPr>
          <w:sz w:val="18"/>
          <w:szCs w:val="18"/>
        </w:rPr>
      </w:pPr>
      <w:r w:rsidRPr="00C61ABB">
        <w:rPr>
          <w:b/>
          <w:bCs/>
          <w:sz w:val="18"/>
          <w:szCs w:val="18"/>
        </w:rPr>
        <w:t>Bachelor of Technology</w:t>
      </w:r>
      <w:r w:rsidR="00FF26D2" w:rsidRPr="00C61ABB">
        <w:rPr>
          <w:sz w:val="18"/>
          <w:szCs w:val="18"/>
        </w:rPr>
        <w:t>, Computer Science</w:t>
      </w:r>
      <w:r w:rsidRPr="00C61ABB">
        <w:rPr>
          <w:sz w:val="18"/>
          <w:szCs w:val="18"/>
        </w:rPr>
        <w:tab/>
      </w:r>
      <w:r w:rsidRPr="00C61ABB">
        <w:rPr>
          <w:sz w:val="18"/>
          <w:szCs w:val="18"/>
        </w:rPr>
        <w:tab/>
      </w:r>
      <w:r w:rsidRPr="00C61ABB">
        <w:rPr>
          <w:sz w:val="18"/>
          <w:szCs w:val="18"/>
        </w:rPr>
        <w:tab/>
      </w:r>
      <w:r w:rsidRPr="00C61ABB">
        <w:rPr>
          <w:sz w:val="18"/>
          <w:szCs w:val="18"/>
        </w:rPr>
        <w:tab/>
      </w:r>
      <w:r w:rsidR="00DF370D">
        <w:rPr>
          <w:sz w:val="18"/>
          <w:szCs w:val="18"/>
        </w:rPr>
        <w:tab/>
      </w:r>
      <w:r w:rsidR="00DF370D">
        <w:rPr>
          <w:sz w:val="18"/>
          <w:szCs w:val="18"/>
        </w:rPr>
        <w:tab/>
        <w:t xml:space="preserve">        </w:t>
      </w:r>
      <w:r w:rsidRPr="00C61ABB">
        <w:rPr>
          <w:sz w:val="18"/>
          <w:szCs w:val="18"/>
        </w:rPr>
        <w:t xml:space="preserve">Jun 2016 </w:t>
      </w:r>
      <w:r w:rsidR="005E6BC7" w:rsidRPr="00C61ABB">
        <w:rPr>
          <w:sz w:val="18"/>
          <w:szCs w:val="18"/>
        </w:rPr>
        <w:t>–</w:t>
      </w:r>
      <w:r w:rsidRPr="00C61ABB">
        <w:rPr>
          <w:sz w:val="18"/>
          <w:szCs w:val="18"/>
        </w:rPr>
        <w:t xml:space="preserve"> J</w:t>
      </w:r>
      <w:r w:rsidR="005E6BC7" w:rsidRPr="00C61ABB">
        <w:rPr>
          <w:sz w:val="18"/>
          <w:szCs w:val="18"/>
        </w:rPr>
        <w:t>ul 2020</w:t>
      </w:r>
    </w:p>
    <w:p w14:paraId="34603454" w14:textId="0275E101" w:rsidR="00FF26D2" w:rsidRPr="00C61ABB" w:rsidRDefault="00FF26D2" w:rsidP="005E6BC7">
      <w:pPr>
        <w:spacing w:after="20"/>
        <w:rPr>
          <w:sz w:val="18"/>
          <w:szCs w:val="18"/>
        </w:rPr>
      </w:pPr>
      <w:proofErr w:type="spellStart"/>
      <w:r w:rsidRPr="00C61ABB">
        <w:rPr>
          <w:sz w:val="18"/>
          <w:szCs w:val="18"/>
        </w:rPr>
        <w:t>Sankalchand</w:t>
      </w:r>
      <w:proofErr w:type="spellEnd"/>
      <w:r w:rsidRPr="00C61ABB">
        <w:rPr>
          <w:sz w:val="18"/>
          <w:szCs w:val="18"/>
        </w:rPr>
        <w:t xml:space="preserve"> Patel </w:t>
      </w:r>
      <w:r w:rsidR="003B1C92" w:rsidRPr="00C61ABB">
        <w:rPr>
          <w:sz w:val="18"/>
          <w:szCs w:val="18"/>
        </w:rPr>
        <w:t>University</w:t>
      </w:r>
    </w:p>
    <w:p w14:paraId="36C8844B" w14:textId="35C1A6E9" w:rsidR="002669A9" w:rsidRDefault="00ED44EE" w:rsidP="002E178F">
      <w:pPr>
        <w:pStyle w:val="Heading1"/>
        <w:spacing w:before="60" w:after="40"/>
      </w:pPr>
      <w:r>
        <w:t>EXPERIENCE</w:t>
      </w:r>
    </w:p>
    <w:p w14:paraId="54807D7E" w14:textId="4568AB34" w:rsidR="00EF0D6A" w:rsidRPr="00796517" w:rsidRDefault="0082682B" w:rsidP="008F193C">
      <w:pPr>
        <w:rPr>
          <w:sz w:val="18"/>
          <w:szCs w:val="18"/>
        </w:rPr>
      </w:pPr>
      <w:r w:rsidRPr="0082682B">
        <w:rPr>
          <w:b/>
          <w:bCs/>
          <w:sz w:val="18"/>
          <w:szCs w:val="18"/>
        </w:rPr>
        <w:t>Android App Development</w:t>
      </w:r>
      <w:r w:rsidR="00F066FE">
        <w:rPr>
          <w:b/>
          <w:bCs/>
          <w:sz w:val="18"/>
          <w:szCs w:val="18"/>
        </w:rPr>
        <w:t xml:space="preserve"> Intern</w:t>
      </w:r>
      <w:r w:rsidR="00286D85">
        <w:rPr>
          <w:sz w:val="18"/>
          <w:szCs w:val="18"/>
        </w:rPr>
        <w:t xml:space="preserve">, </w:t>
      </w:r>
      <w:proofErr w:type="spellStart"/>
      <w:r w:rsidR="008F193C" w:rsidRPr="00796517">
        <w:rPr>
          <w:sz w:val="18"/>
          <w:szCs w:val="18"/>
        </w:rPr>
        <w:t>Metizsoft</w:t>
      </w:r>
      <w:proofErr w:type="spellEnd"/>
      <w:r w:rsidR="008F193C" w:rsidRPr="00796517">
        <w:rPr>
          <w:sz w:val="18"/>
          <w:szCs w:val="18"/>
        </w:rPr>
        <w:t xml:space="preserve"> Solutions Private Limited</w:t>
      </w:r>
      <w:r w:rsidR="00796517" w:rsidRPr="00796517">
        <w:rPr>
          <w:sz w:val="18"/>
          <w:szCs w:val="18"/>
        </w:rPr>
        <w:t>, Gujarat</w:t>
      </w:r>
      <w:r w:rsidRPr="0082682B">
        <w:rPr>
          <w:sz w:val="18"/>
          <w:szCs w:val="18"/>
        </w:rPr>
        <w:tab/>
      </w:r>
      <w:r w:rsidRPr="0082682B">
        <w:rPr>
          <w:sz w:val="18"/>
          <w:szCs w:val="18"/>
        </w:rPr>
        <w:tab/>
      </w:r>
      <w:r w:rsidR="00DF370D">
        <w:rPr>
          <w:sz w:val="18"/>
          <w:szCs w:val="18"/>
        </w:rPr>
        <w:t xml:space="preserve">    </w:t>
      </w:r>
      <w:r w:rsidRPr="0082682B">
        <w:rPr>
          <w:sz w:val="18"/>
          <w:szCs w:val="18"/>
        </w:rPr>
        <w:t xml:space="preserve"> Nov 2018 - Dec 2018</w:t>
      </w:r>
    </w:p>
    <w:p w14:paraId="4587FD4C" w14:textId="3509DCF3" w:rsidR="002669A9" w:rsidRDefault="003F3AAD" w:rsidP="00B90575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 xml:space="preserve">Worked </w:t>
      </w:r>
      <w:r w:rsidR="000521FC">
        <w:rPr>
          <w:sz w:val="18"/>
          <w:szCs w:val="18"/>
        </w:rPr>
        <w:t>Collaboratory in</w:t>
      </w:r>
      <w:r w:rsidR="0059734A">
        <w:rPr>
          <w:sz w:val="18"/>
          <w:szCs w:val="18"/>
        </w:rPr>
        <w:t xml:space="preserve"> a team of 8 and worked on project module</w:t>
      </w:r>
      <w:r w:rsidR="00052171">
        <w:rPr>
          <w:sz w:val="18"/>
          <w:szCs w:val="18"/>
        </w:rPr>
        <w:t>.</w:t>
      </w:r>
    </w:p>
    <w:p w14:paraId="389D6ED9" w14:textId="566E3968" w:rsidR="00DE7111" w:rsidRDefault="006B46D4" w:rsidP="00B90575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Developed</w:t>
      </w:r>
      <w:r w:rsidR="00090FBF">
        <w:rPr>
          <w:sz w:val="18"/>
          <w:szCs w:val="18"/>
        </w:rPr>
        <w:t xml:space="preserve"> a</w:t>
      </w:r>
      <w:r>
        <w:rPr>
          <w:sz w:val="18"/>
          <w:szCs w:val="18"/>
        </w:rPr>
        <w:t>n</w:t>
      </w:r>
      <w:r w:rsidR="00090FBF">
        <w:rPr>
          <w:sz w:val="18"/>
          <w:szCs w:val="18"/>
        </w:rPr>
        <w:t xml:space="preserve"> UI for </w:t>
      </w:r>
      <w:r w:rsidR="007D3AD1">
        <w:rPr>
          <w:sz w:val="18"/>
          <w:szCs w:val="18"/>
        </w:rPr>
        <w:t>dashboard</w:t>
      </w:r>
      <w:r w:rsidR="003976A3">
        <w:rPr>
          <w:sz w:val="18"/>
          <w:szCs w:val="18"/>
        </w:rPr>
        <w:t>,</w:t>
      </w:r>
      <w:r w:rsidR="007D3AD1">
        <w:rPr>
          <w:sz w:val="18"/>
          <w:szCs w:val="18"/>
        </w:rPr>
        <w:t xml:space="preserve"> </w:t>
      </w:r>
      <w:r w:rsidR="00DB5C11">
        <w:rPr>
          <w:sz w:val="18"/>
          <w:szCs w:val="18"/>
        </w:rPr>
        <w:t>backend for login database</w:t>
      </w:r>
      <w:r w:rsidR="003976A3">
        <w:rPr>
          <w:sz w:val="18"/>
          <w:szCs w:val="18"/>
        </w:rPr>
        <w:t xml:space="preserve"> and </w:t>
      </w:r>
      <w:r w:rsidR="00D23E7F">
        <w:rPr>
          <w:sz w:val="18"/>
          <w:szCs w:val="18"/>
        </w:rPr>
        <w:t>dashboard for user and admin</w:t>
      </w:r>
      <w:r w:rsidR="00052171">
        <w:rPr>
          <w:sz w:val="18"/>
          <w:szCs w:val="18"/>
        </w:rPr>
        <w:t>.</w:t>
      </w:r>
    </w:p>
    <w:p w14:paraId="7B9AB207" w14:textId="0B2BE511" w:rsidR="009E50D0" w:rsidRPr="00B90575" w:rsidRDefault="009E50D0" w:rsidP="00B90575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I</w:t>
      </w:r>
      <w:r>
        <w:rPr>
          <w:sz w:val="18"/>
          <w:szCs w:val="18"/>
        </w:rPr>
        <w:t>mplemented geofencing for push notification using</w:t>
      </w:r>
      <w:r>
        <w:rPr>
          <w:sz w:val="18"/>
          <w:szCs w:val="18"/>
        </w:rPr>
        <w:t xml:space="preserve"> </w:t>
      </w:r>
      <w:r w:rsidR="003F12F9">
        <w:rPr>
          <w:sz w:val="18"/>
          <w:szCs w:val="18"/>
        </w:rPr>
        <w:t>firebase</w:t>
      </w:r>
      <w:r w:rsidR="00823FC8">
        <w:rPr>
          <w:sz w:val="18"/>
          <w:szCs w:val="18"/>
        </w:rPr>
        <w:t>.</w:t>
      </w:r>
    </w:p>
    <w:p w14:paraId="367335FA" w14:textId="32E558D2" w:rsidR="00207599" w:rsidRPr="00207599" w:rsidRDefault="001252D4" w:rsidP="0020759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b/>
          <w:bCs/>
          <w:sz w:val="18"/>
          <w:szCs w:val="18"/>
        </w:rPr>
        <w:t>.</w:t>
      </w:r>
      <w:r w:rsidR="00096815" w:rsidRPr="00A01BFB">
        <w:rPr>
          <w:b/>
          <w:bCs/>
          <w:sz w:val="18"/>
          <w:szCs w:val="18"/>
        </w:rPr>
        <w:t>Net Technolo</w:t>
      </w:r>
      <w:r w:rsidR="00207599" w:rsidRPr="00A01BFB">
        <w:rPr>
          <w:b/>
          <w:bCs/>
          <w:sz w:val="18"/>
          <w:szCs w:val="18"/>
        </w:rPr>
        <w:t>gy</w:t>
      </w:r>
      <w:r w:rsidR="00F066FE">
        <w:rPr>
          <w:b/>
          <w:bCs/>
          <w:sz w:val="18"/>
          <w:szCs w:val="18"/>
        </w:rPr>
        <w:t xml:space="preserve"> Intern</w:t>
      </w:r>
      <w:r w:rsidR="00A01BFB">
        <w:rPr>
          <w:b/>
          <w:bCs/>
          <w:sz w:val="24"/>
          <w:szCs w:val="24"/>
        </w:rPr>
        <w:t>,</w:t>
      </w:r>
      <w:r w:rsidR="00207599">
        <w:rPr>
          <w:b/>
          <w:bCs/>
          <w:sz w:val="24"/>
          <w:szCs w:val="24"/>
        </w:rPr>
        <w:t xml:space="preserve"> </w:t>
      </w:r>
      <w:proofErr w:type="spellStart"/>
      <w:r w:rsidR="00207599" w:rsidRPr="00A01BFB">
        <w:rPr>
          <w:sz w:val="18"/>
          <w:szCs w:val="18"/>
        </w:rPr>
        <w:t>WayToWeb</w:t>
      </w:r>
      <w:proofErr w:type="spellEnd"/>
      <w:r w:rsidR="00207599" w:rsidRPr="00A01BFB">
        <w:rPr>
          <w:sz w:val="18"/>
          <w:szCs w:val="18"/>
        </w:rPr>
        <w:t>, Gujarat</w:t>
      </w:r>
      <w:r w:rsidR="00A01BFB" w:rsidRPr="00A01BFB">
        <w:rPr>
          <w:sz w:val="18"/>
          <w:szCs w:val="18"/>
        </w:rPr>
        <w:tab/>
      </w:r>
      <w:r w:rsidR="00A01BFB" w:rsidRPr="00A01BFB">
        <w:rPr>
          <w:sz w:val="18"/>
          <w:szCs w:val="18"/>
        </w:rPr>
        <w:tab/>
      </w:r>
      <w:r w:rsidR="00996FEA">
        <w:rPr>
          <w:sz w:val="18"/>
          <w:szCs w:val="18"/>
        </w:rPr>
        <w:tab/>
      </w:r>
      <w:r w:rsidR="00996FEA">
        <w:rPr>
          <w:sz w:val="18"/>
          <w:szCs w:val="18"/>
        </w:rPr>
        <w:tab/>
      </w:r>
      <w:r w:rsidR="00996FEA">
        <w:rPr>
          <w:sz w:val="18"/>
          <w:szCs w:val="18"/>
        </w:rPr>
        <w:tab/>
        <w:t xml:space="preserve">   </w:t>
      </w:r>
      <w:r w:rsidR="00A01BFB" w:rsidRPr="00A01BFB">
        <w:rPr>
          <w:sz w:val="18"/>
          <w:szCs w:val="18"/>
        </w:rPr>
        <w:tab/>
      </w:r>
      <w:r w:rsidR="00A01BFB" w:rsidRPr="00A01BFB">
        <w:rPr>
          <w:sz w:val="18"/>
          <w:szCs w:val="18"/>
        </w:rPr>
        <w:tab/>
      </w:r>
      <w:r w:rsidR="00996FEA">
        <w:rPr>
          <w:sz w:val="18"/>
          <w:szCs w:val="18"/>
        </w:rPr>
        <w:t xml:space="preserve">          </w:t>
      </w:r>
      <w:r w:rsidR="00A01BFB" w:rsidRPr="00A01BFB">
        <w:rPr>
          <w:sz w:val="18"/>
          <w:szCs w:val="18"/>
        </w:rPr>
        <w:t>May 2018</w:t>
      </w:r>
    </w:p>
    <w:p w14:paraId="799DB7E1" w14:textId="0055BDBC" w:rsidR="00AA13EE" w:rsidRPr="005D583D" w:rsidRDefault="005F3395" w:rsidP="005D583D">
      <w:pPr>
        <w:pStyle w:val="ListParagraph"/>
        <w:numPr>
          <w:ilvl w:val="0"/>
          <w:numId w:val="32"/>
        </w:numPr>
        <w:rPr>
          <w:sz w:val="18"/>
          <w:szCs w:val="18"/>
        </w:rPr>
      </w:pPr>
      <w:r>
        <w:rPr>
          <w:sz w:val="18"/>
          <w:szCs w:val="18"/>
        </w:rPr>
        <w:t xml:space="preserve">Get trained for </w:t>
      </w:r>
      <w:r w:rsidR="00DD4CCB">
        <w:rPr>
          <w:sz w:val="18"/>
          <w:szCs w:val="18"/>
        </w:rPr>
        <w:t xml:space="preserve">basics </w:t>
      </w:r>
      <w:r w:rsidR="008732DB">
        <w:rPr>
          <w:sz w:val="18"/>
          <w:szCs w:val="18"/>
        </w:rPr>
        <w:t xml:space="preserve">and </w:t>
      </w:r>
      <w:r w:rsidR="00B87529">
        <w:rPr>
          <w:sz w:val="18"/>
          <w:szCs w:val="18"/>
        </w:rPr>
        <w:t xml:space="preserve">worked as assistant </w:t>
      </w:r>
      <w:r w:rsidR="00E31D51">
        <w:rPr>
          <w:sz w:val="18"/>
          <w:szCs w:val="18"/>
        </w:rPr>
        <w:t>on live project.</w:t>
      </w:r>
    </w:p>
    <w:p w14:paraId="4EA26344" w14:textId="46D13661" w:rsidR="002669A9" w:rsidRDefault="00ED44EE" w:rsidP="00FB6DC4">
      <w:pPr>
        <w:pStyle w:val="Heading1"/>
        <w:spacing w:before="60"/>
      </w:pPr>
      <w:r>
        <w:t>PROJECTS</w:t>
      </w:r>
    </w:p>
    <w:p w14:paraId="41D1D99F" w14:textId="54AFD3AC" w:rsidR="00B06430" w:rsidRPr="00636AEA" w:rsidRDefault="001D63AB" w:rsidP="00636AEA">
      <w:pPr>
        <w:rPr>
          <w:b/>
          <w:bCs/>
          <w:sz w:val="18"/>
          <w:szCs w:val="18"/>
        </w:rPr>
      </w:pPr>
      <w:r w:rsidRPr="00636AEA">
        <w:rPr>
          <w:b/>
          <w:bCs/>
          <w:sz w:val="18"/>
          <w:szCs w:val="18"/>
        </w:rPr>
        <w:t>I</w:t>
      </w:r>
      <w:r w:rsidRPr="00F14348">
        <w:rPr>
          <w:b/>
          <w:bCs/>
          <w:sz w:val="18"/>
          <w:szCs w:val="18"/>
        </w:rPr>
        <w:t xml:space="preserve">mmigration </w:t>
      </w:r>
      <w:r w:rsidR="00A250E2" w:rsidRPr="00F14348">
        <w:rPr>
          <w:b/>
          <w:bCs/>
          <w:sz w:val="18"/>
          <w:szCs w:val="18"/>
        </w:rPr>
        <w:t>Portal (JavaScript</w:t>
      </w:r>
      <w:r w:rsidR="00C53C2B" w:rsidRPr="00F14348">
        <w:rPr>
          <w:b/>
          <w:bCs/>
          <w:sz w:val="18"/>
          <w:szCs w:val="18"/>
        </w:rPr>
        <w:t xml:space="preserve">, </w:t>
      </w:r>
      <w:r w:rsidR="00C53C2B" w:rsidRPr="00F14348">
        <w:rPr>
          <w:b/>
          <w:bCs/>
          <w:sz w:val="18"/>
          <w:szCs w:val="18"/>
        </w:rPr>
        <w:t>HTML</w:t>
      </w:r>
      <w:r w:rsidR="00C53C2B" w:rsidRPr="00F14348">
        <w:rPr>
          <w:b/>
          <w:bCs/>
          <w:sz w:val="18"/>
          <w:szCs w:val="18"/>
        </w:rPr>
        <w:t xml:space="preserve">, CSS, </w:t>
      </w:r>
      <w:r w:rsidR="00C53C2B" w:rsidRPr="00F14348">
        <w:rPr>
          <w:b/>
          <w:bCs/>
          <w:sz w:val="18"/>
          <w:szCs w:val="18"/>
        </w:rPr>
        <w:t>PHP</w:t>
      </w:r>
      <w:r w:rsidR="00C53C2B" w:rsidRPr="00F14348">
        <w:rPr>
          <w:b/>
          <w:bCs/>
          <w:sz w:val="18"/>
          <w:szCs w:val="18"/>
        </w:rPr>
        <w:t xml:space="preserve">, MySQL, </w:t>
      </w:r>
      <w:r w:rsidR="00C53C2B" w:rsidRPr="00F14348">
        <w:rPr>
          <w:b/>
          <w:bCs/>
          <w:sz w:val="18"/>
          <w:szCs w:val="18"/>
        </w:rPr>
        <w:t>L</w:t>
      </w:r>
      <w:r w:rsidR="00C53C2B" w:rsidRPr="00F14348">
        <w:rPr>
          <w:b/>
          <w:bCs/>
          <w:sz w:val="18"/>
          <w:szCs w:val="18"/>
        </w:rPr>
        <w:t xml:space="preserve">aravel, </w:t>
      </w:r>
      <w:r w:rsidR="00C53C2B" w:rsidRPr="00F14348">
        <w:rPr>
          <w:b/>
          <w:bCs/>
          <w:sz w:val="18"/>
          <w:szCs w:val="18"/>
        </w:rPr>
        <w:t>N</w:t>
      </w:r>
      <w:r w:rsidR="00C53C2B" w:rsidRPr="00F14348">
        <w:rPr>
          <w:b/>
          <w:bCs/>
          <w:sz w:val="18"/>
          <w:szCs w:val="18"/>
        </w:rPr>
        <w:t>ode</w:t>
      </w:r>
      <w:r w:rsidR="00C53C2B" w:rsidRPr="00F14348">
        <w:rPr>
          <w:b/>
          <w:bCs/>
          <w:sz w:val="18"/>
          <w:szCs w:val="18"/>
        </w:rPr>
        <w:t>JS,</w:t>
      </w:r>
      <w:r w:rsidR="00C53C2B" w:rsidRPr="00F14348">
        <w:rPr>
          <w:b/>
          <w:bCs/>
          <w:sz w:val="18"/>
          <w:szCs w:val="18"/>
        </w:rPr>
        <w:t xml:space="preserve"> </w:t>
      </w:r>
      <w:r w:rsidR="00C53C2B" w:rsidRPr="00F14348">
        <w:rPr>
          <w:b/>
          <w:bCs/>
          <w:sz w:val="18"/>
          <w:szCs w:val="18"/>
        </w:rPr>
        <w:t>R</w:t>
      </w:r>
      <w:r w:rsidR="00C53C2B" w:rsidRPr="00F14348">
        <w:rPr>
          <w:b/>
          <w:bCs/>
          <w:sz w:val="18"/>
          <w:szCs w:val="18"/>
        </w:rPr>
        <w:t>eact</w:t>
      </w:r>
      <w:r w:rsidR="00C53C2B" w:rsidRPr="00F14348">
        <w:rPr>
          <w:b/>
          <w:bCs/>
          <w:sz w:val="18"/>
          <w:szCs w:val="18"/>
        </w:rPr>
        <w:t>JS)</w:t>
      </w:r>
    </w:p>
    <w:p w14:paraId="7FCE293F" w14:textId="7EC46829" w:rsidR="00A250E2" w:rsidRPr="00636AEA" w:rsidRDefault="00B54F45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It</w:t>
      </w:r>
      <w:r w:rsidR="008C3505" w:rsidRPr="00636AEA">
        <w:rPr>
          <w:sz w:val="18"/>
          <w:szCs w:val="18"/>
        </w:rPr>
        <w:t xml:space="preserve"> will be helpful to various immigrants and visitors who wants to </w:t>
      </w:r>
      <w:r w:rsidR="00A06634" w:rsidRPr="00636AEA">
        <w:rPr>
          <w:sz w:val="18"/>
          <w:szCs w:val="18"/>
        </w:rPr>
        <w:t>travel</w:t>
      </w:r>
      <w:r w:rsidR="00075C4E" w:rsidRPr="00636AEA">
        <w:rPr>
          <w:sz w:val="18"/>
          <w:szCs w:val="18"/>
        </w:rPr>
        <w:t xml:space="preserve"> to </w:t>
      </w:r>
      <w:r w:rsidR="00A06634" w:rsidRPr="00636AEA">
        <w:rPr>
          <w:sz w:val="18"/>
          <w:szCs w:val="18"/>
        </w:rPr>
        <w:t>foreign</w:t>
      </w:r>
      <w:r w:rsidR="00075C4E" w:rsidRPr="00636AEA">
        <w:rPr>
          <w:sz w:val="18"/>
          <w:szCs w:val="18"/>
        </w:rPr>
        <w:t xml:space="preserve"> countries </w:t>
      </w:r>
      <w:r w:rsidR="00F165D8" w:rsidRPr="00636AEA">
        <w:rPr>
          <w:sz w:val="18"/>
          <w:szCs w:val="18"/>
        </w:rPr>
        <w:t>due to</w:t>
      </w:r>
      <w:r w:rsidR="009976A2" w:rsidRPr="00636AEA">
        <w:rPr>
          <w:sz w:val="18"/>
          <w:szCs w:val="18"/>
        </w:rPr>
        <w:t xml:space="preserve"> several reasons.</w:t>
      </w:r>
    </w:p>
    <w:p w14:paraId="61FD9662" w14:textId="101C4448" w:rsidR="0068469B" w:rsidRPr="00636AEA" w:rsidRDefault="00EC4EB0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Created </w:t>
      </w:r>
      <w:r w:rsidR="00F165D8" w:rsidRPr="00636AEA">
        <w:rPr>
          <w:sz w:val="18"/>
          <w:szCs w:val="18"/>
        </w:rPr>
        <w:t>a</w:t>
      </w:r>
      <w:r w:rsidRPr="00636AEA">
        <w:rPr>
          <w:sz w:val="18"/>
          <w:szCs w:val="18"/>
        </w:rPr>
        <w:t xml:space="preserve"> </w:t>
      </w:r>
      <w:r w:rsidR="00225455" w:rsidRPr="00636AEA">
        <w:rPr>
          <w:sz w:val="18"/>
          <w:szCs w:val="18"/>
        </w:rPr>
        <w:t xml:space="preserve">dynamic </w:t>
      </w:r>
      <w:r w:rsidR="00A35FA1" w:rsidRPr="00636AEA">
        <w:rPr>
          <w:sz w:val="18"/>
          <w:szCs w:val="18"/>
        </w:rPr>
        <w:t xml:space="preserve">and analytical </w:t>
      </w:r>
      <w:r w:rsidR="00225455" w:rsidRPr="00636AEA">
        <w:rPr>
          <w:sz w:val="18"/>
          <w:szCs w:val="18"/>
        </w:rPr>
        <w:t>UI</w:t>
      </w:r>
      <w:r w:rsidR="00664884" w:rsidRPr="00636AEA">
        <w:rPr>
          <w:sz w:val="18"/>
          <w:szCs w:val="18"/>
        </w:rPr>
        <w:t xml:space="preserve">, </w:t>
      </w:r>
      <w:r w:rsidR="00AD13D1" w:rsidRPr="00636AEA">
        <w:rPr>
          <w:sz w:val="18"/>
          <w:szCs w:val="18"/>
        </w:rPr>
        <w:t xml:space="preserve">designed </w:t>
      </w:r>
      <w:r w:rsidR="003F304A" w:rsidRPr="00636AEA">
        <w:rPr>
          <w:sz w:val="18"/>
          <w:szCs w:val="18"/>
        </w:rPr>
        <w:t>a</w:t>
      </w:r>
      <w:r w:rsidR="00AD13D1" w:rsidRPr="00636AEA">
        <w:rPr>
          <w:sz w:val="18"/>
          <w:szCs w:val="18"/>
        </w:rPr>
        <w:t xml:space="preserve"> dashboard</w:t>
      </w:r>
      <w:r w:rsidR="00250169" w:rsidRPr="00636AEA">
        <w:rPr>
          <w:sz w:val="18"/>
          <w:szCs w:val="18"/>
        </w:rPr>
        <w:t xml:space="preserve">, </w:t>
      </w:r>
      <w:r w:rsidR="003F304A" w:rsidRPr="00636AEA">
        <w:rPr>
          <w:sz w:val="18"/>
          <w:szCs w:val="18"/>
        </w:rPr>
        <w:t>determined backend data display</w:t>
      </w:r>
      <w:r w:rsidR="00250169" w:rsidRPr="00636AEA">
        <w:rPr>
          <w:sz w:val="18"/>
          <w:szCs w:val="18"/>
        </w:rPr>
        <w:t xml:space="preserve"> and added a chat </w:t>
      </w:r>
      <w:r w:rsidR="000F6FC5" w:rsidRPr="00636AEA">
        <w:rPr>
          <w:sz w:val="18"/>
          <w:szCs w:val="18"/>
        </w:rPr>
        <w:t xml:space="preserve">feature, blog and </w:t>
      </w:r>
      <w:r w:rsidR="007D2010" w:rsidRPr="00636AEA">
        <w:rPr>
          <w:sz w:val="18"/>
          <w:szCs w:val="18"/>
        </w:rPr>
        <w:t>media sharing platform</w:t>
      </w:r>
      <w:r w:rsidR="004139AB" w:rsidRPr="00636AEA">
        <w:rPr>
          <w:sz w:val="18"/>
          <w:szCs w:val="18"/>
        </w:rPr>
        <w:t>.</w:t>
      </w:r>
    </w:p>
    <w:p w14:paraId="32EDC007" w14:textId="6EA93223" w:rsidR="00B06430" w:rsidRPr="00636AEA" w:rsidRDefault="00250169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User </w:t>
      </w:r>
      <w:r w:rsidR="004139AB" w:rsidRPr="00636AEA">
        <w:rPr>
          <w:sz w:val="18"/>
          <w:szCs w:val="18"/>
        </w:rPr>
        <w:t xml:space="preserve">will get all the details </w:t>
      </w:r>
      <w:r w:rsidR="008E185C" w:rsidRPr="00636AEA">
        <w:rPr>
          <w:sz w:val="18"/>
          <w:szCs w:val="18"/>
        </w:rPr>
        <w:t>of</w:t>
      </w:r>
      <w:r w:rsidR="004139AB" w:rsidRPr="00636AEA">
        <w:rPr>
          <w:sz w:val="18"/>
          <w:szCs w:val="18"/>
        </w:rPr>
        <w:t xml:space="preserve"> </w:t>
      </w:r>
      <w:r w:rsidR="00BE138B" w:rsidRPr="00636AEA">
        <w:rPr>
          <w:sz w:val="18"/>
          <w:szCs w:val="18"/>
        </w:rPr>
        <w:t>destination countr</w:t>
      </w:r>
      <w:r w:rsidR="00FC7AC4" w:rsidRPr="00636AEA">
        <w:rPr>
          <w:sz w:val="18"/>
          <w:szCs w:val="18"/>
        </w:rPr>
        <w:t>y,</w:t>
      </w:r>
      <w:r w:rsidR="00BE138B" w:rsidRPr="00636AEA">
        <w:rPr>
          <w:sz w:val="18"/>
          <w:szCs w:val="18"/>
        </w:rPr>
        <w:t xml:space="preserve"> can </w:t>
      </w:r>
      <w:r w:rsidR="00227822" w:rsidRPr="00636AEA">
        <w:rPr>
          <w:sz w:val="18"/>
          <w:szCs w:val="18"/>
        </w:rPr>
        <w:t xml:space="preserve">read experiences </w:t>
      </w:r>
      <w:r w:rsidR="00FC7AC4" w:rsidRPr="00636AEA">
        <w:rPr>
          <w:sz w:val="18"/>
          <w:szCs w:val="18"/>
        </w:rPr>
        <w:t xml:space="preserve">shared by </w:t>
      </w:r>
      <w:r w:rsidR="00F01EB1" w:rsidRPr="00636AEA">
        <w:rPr>
          <w:sz w:val="18"/>
          <w:szCs w:val="18"/>
        </w:rPr>
        <w:t xml:space="preserve">others </w:t>
      </w:r>
      <w:r w:rsidR="008E185C" w:rsidRPr="00636AEA">
        <w:rPr>
          <w:sz w:val="18"/>
          <w:szCs w:val="18"/>
        </w:rPr>
        <w:t>and interact with them.</w:t>
      </w:r>
    </w:p>
    <w:p w14:paraId="5A6B6C6C" w14:textId="0C3AEEDA" w:rsidR="001D63AB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 xml:space="preserve">Twitter data analysis </w:t>
      </w:r>
      <w:r w:rsidR="0023686B">
        <w:rPr>
          <w:b/>
          <w:bCs/>
          <w:sz w:val="18"/>
          <w:szCs w:val="18"/>
        </w:rPr>
        <w:t>(</w:t>
      </w:r>
      <w:r w:rsidR="006D3329">
        <w:rPr>
          <w:b/>
          <w:bCs/>
          <w:sz w:val="18"/>
          <w:szCs w:val="18"/>
        </w:rPr>
        <w:t xml:space="preserve">Java, </w:t>
      </w:r>
      <w:r w:rsidR="0023686B" w:rsidRPr="00976C18">
        <w:rPr>
          <w:b/>
          <w:bCs/>
          <w:sz w:val="18"/>
          <w:szCs w:val="18"/>
        </w:rPr>
        <w:t>Hadoop</w:t>
      </w:r>
      <w:r w:rsidR="00904E3F">
        <w:rPr>
          <w:b/>
          <w:bCs/>
          <w:sz w:val="18"/>
          <w:szCs w:val="18"/>
        </w:rPr>
        <w:t xml:space="preserve"> </w:t>
      </w:r>
      <w:r w:rsidR="0023686B" w:rsidRPr="00976C18">
        <w:rPr>
          <w:b/>
          <w:bCs/>
          <w:sz w:val="18"/>
          <w:szCs w:val="18"/>
        </w:rPr>
        <w:t>MapReduce, Scala, Spark, Pig</w:t>
      </w:r>
      <w:r w:rsidR="0023686B" w:rsidRPr="00976C18">
        <w:rPr>
          <w:b/>
          <w:bCs/>
          <w:sz w:val="18"/>
          <w:szCs w:val="18"/>
        </w:rPr>
        <w:t>,</w:t>
      </w:r>
      <w:r w:rsidR="0023686B" w:rsidRPr="00976C18">
        <w:rPr>
          <w:b/>
          <w:bCs/>
          <w:sz w:val="18"/>
          <w:szCs w:val="18"/>
        </w:rPr>
        <w:t xml:space="preserve"> Hive</w:t>
      </w:r>
      <w:r w:rsidR="0023686B">
        <w:rPr>
          <w:b/>
          <w:bCs/>
          <w:sz w:val="18"/>
          <w:szCs w:val="18"/>
        </w:rPr>
        <w:t>)</w:t>
      </w:r>
    </w:p>
    <w:p w14:paraId="19C050C7" w14:textId="5BCFF51F" w:rsidR="00976C18" w:rsidRPr="00636AEA" w:rsidRDefault="00F62930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Analyzed </w:t>
      </w:r>
      <w:r w:rsidR="00661E6B" w:rsidRPr="00636AEA">
        <w:rPr>
          <w:sz w:val="18"/>
          <w:szCs w:val="18"/>
        </w:rPr>
        <w:t xml:space="preserve">a twitter data </w:t>
      </w:r>
      <w:r w:rsidR="005979E5" w:rsidRPr="00636AEA">
        <w:rPr>
          <w:sz w:val="18"/>
          <w:szCs w:val="18"/>
        </w:rPr>
        <w:t xml:space="preserve">effectively with </w:t>
      </w:r>
      <w:r w:rsidR="00661E6B" w:rsidRPr="00636AEA">
        <w:rPr>
          <w:sz w:val="18"/>
          <w:szCs w:val="18"/>
        </w:rPr>
        <w:t xml:space="preserve">1 </w:t>
      </w:r>
      <w:r w:rsidR="006D3329" w:rsidRPr="00636AEA">
        <w:rPr>
          <w:sz w:val="18"/>
          <w:szCs w:val="18"/>
        </w:rPr>
        <w:t>million</w:t>
      </w:r>
      <w:r w:rsidR="00661E6B" w:rsidRPr="00636AEA">
        <w:rPr>
          <w:sz w:val="18"/>
          <w:szCs w:val="18"/>
        </w:rPr>
        <w:t xml:space="preserve"> nodes</w:t>
      </w:r>
      <w:r w:rsidR="005979E5" w:rsidRPr="00636AEA">
        <w:rPr>
          <w:sz w:val="18"/>
          <w:szCs w:val="18"/>
        </w:rPr>
        <w:t xml:space="preserve"> </w:t>
      </w:r>
      <w:r w:rsidR="00A62844" w:rsidRPr="00636AEA">
        <w:rPr>
          <w:sz w:val="18"/>
          <w:szCs w:val="18"/>
        </w:rPr>
        <w:t xml:space="preserve">using </w:t>
      </w:r>
      <w:r w:rsidR="00B34305" w:rsidRPr="00636AEA">
        <w:rPr>
          <w:sz w:val="18"/>
          <w:szCs w:val="18"/>
        </w:rPr>
        <w:t>Hadoop Map</w:t>
      </w:r>
      <w:r w:rsidR="00F661C8" w:rsidRPr="00636AEA">
        <w:rPr>
          <w:sz w:val="18"/>
          <w:szCs w:val="18"/>
        </w:rPr>
        <w:t>R</w:t>
      </w:r>
      <w:r w:rsidR="00B34305" w:rsidRPr="00636AEA">
        <w:rPr>
          <w:sz w:val="18"/>
          <w:szCs w:val="18"/>
        </w:rPr>
        <w:t xml:space="preserve">educe </w:t>
      </w:r>
      <w:r w:rsidR="00F661C8" w:rsidRPr="00636AEA">
        <w:rPr>
          <w:sz w:val="18"/>
          <w:szCs w:val="18"/>
        </w:rPr>
        <w:t xml:space="preserve">and </w:t>
      </w:r>
      <w:r w:rsidR="004D2726" w:rsidRPr="00636AEA">
        <w:rPr>
          <w:sz w:val="18"/>
          <w:szCs w:val="18"/>
        </w:rPr>
        <w:t>Apache Spark.</w:t>
      </w:r>
    </w:p>
    <w:p w14:paraId="7433CC6D" w14:textId="144208E6" w:rsidR="007F64A1" w:rsidRPr="00636AEA" w:rsidRDefault="004D2726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iPhone</w:t>
      </w:r>
      <w:r w:rsidR="007F64A1" w:rsidRPr="00636AEA">
        <w:rPr>
          <w:sz w:val="18"/>
          <w:szCs w:val="18"/>
        </w:rPr>
        <w:t xml:space="preserve"> Commerce DBMS</w:t>
      </w:r>
      <w:r w:rsidR="002958D2" w:rsidRPr="00636AEA">
        <w:rPr>
          <w:sz w:val="18"/>
          <w:szCs w:val="18"/>
        </w:rPr>
        <w:t xml:space="preserve"> (</w:t>
      </w:r>
      <w:r w:rsidR="00BB3B80" w:rsidRPr="00636AEA">
        <w:rPr>
          <w:sz w:val="18"/>
          <w:szCs w:val="18"/>
        </w:rPr>
        <w:t xml:space="preserve">Python, </w:t>
      </w:r>
      <w:r w:rsidR="009B5EF5" w:rsidRPr="00636AEA">
        <w:rPr>
          <w:sz w:val="18"/>
          <w:szCs w:val="18"/>
        </w:rPr>
        <w:t>MySQL</w:t>
      </w:r>
      <w:r w:rsidR="002958D2" w:rsidRPr="00636AEA">
        <w:rPr>
          <w:sz w:val="18"/>
          <w:szCs w:val="18"/>
        </w:rPr>
        <w:t>)</w:t>
      </w:r>
    </w:p>
    <w:p w14:paraId="445C137B" w14:textId="46ADC3A3" w:rsidR="00311AAA" w:rsidRPr="00636AEA" w:rsidRDefault="00C96C32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Developed an</w:t>
      </w:r>
      <w:r w:rsidR="004823A7" w:rsidRPr="00636AEA">
        <w:rPr>
          <w:sz w:val="18"/>
          <w:szCs w:val="18"/>
        </w:rPr>
        <w:t xml:space="preserve"> </w:t>
      </w:r>
      <w:r w:rsidR="00D60F32" w:rsidRPr="00636AEA">
        <w:rPr>
          <w:sz w:val="18"/>
          <w:szCs w:val="18"/>
        </w:rPr>
        <w:t>DBMS</w:t>
      </w:r>
      <w:r w:rsidR="002B57B3" w:rsidRPr="00636AEA">
        <w:rPr>
          <w:sz w:val="18"/>
          <w:szCs w:val="18"/>
        </w:rPr>
        <w:t xml:space="preserve"> to keep </w:t>
      </w:r>
      <w:r w:rsidR="00DF29FD" w:rsidRPr="00636AEA">
        <w:rPr>
          <w:sz w:val="18"/>
          <w:szCs w:val="18"/>
        </w:rPr>
        <w:t xml:space="preserve">track of </w:t>
      </w:r>
      <w:r w:rsidR="00593ED7" w:rsidRPr="00636AEA">
        <w:rPr>
          <w:sz w:val="18"/>
          <w:szCs w:val="18"/>
        </w:rPr>
        <w:t>sales</w:t>
      </w:r>
      <w:r w:rsidR="00441501" w:rsidRPr="00636AEA">
        <w:rPr>
          <w:sz w:val="18"/>
          <w:szCs w:val="18"/>
        </w:rPr>
        <w:t xml:space="preserve"> and </w:t>
      </w:r>
      <w:r w:rsidR="00593ED7" w:rsidRPr="00636AEA">
        <w:rPr>
          <w:sz w:val="18"/>
          <w:szCs w:val="18"/>
        </w:rPr>
        <w:t xml:space="preserve">supply of </w:t>
      </w:r>
      <w:r w:rsidR="00C70693" w:rsidRPr="00636AEA">
        <w:rPr>
          <w:sz w:val="18"/>
          <w:szCs w:val="18"/>
        </w:rPr>
        <w:t>iPhone</w:t>
      </w:r>
      <w:r w:rsidR="0095163D" w:rsidRPr="00636AEA">
        <w:rPr>
          <w:sz w:val="18"/>
          <w:szCs w:val="18"/>
        </w:rPr>
        <w:t>s</w:t>
      </w:r>
      <w:r w:rsidR="00211817" w:rsidRPr="00636AEA">
        <w:rPr>
          <w:sz w:val="18"/>
          <w:szCs w:val="18"/>
        </w:rPr>
        <w:t xml:space="preserve"> at stores and online</w:t>
      </w:r>
      <w:r w:rsidR="00441501" w:rsidRPr="00636AEA">
        <w:rPr>
          <w:sz w:val="18"/>
          <w:szCs w:val="18"/>
        </w:rPr>
        <w:t xml:space="preserve">, expanded the scope by </w:t>
      </w:r>
      <w:r w:rsidR="00853628" w:rsidRPr="00636AEA">
        <w:rPr>
          <w:sz w:val="18"/>
          <w:szCs w:val="18"/>
        </w:rPr>
        <w:t>deploying rating system for employees</w:t>
      </w:r>
      <w:r w:rsidR="0095463E" w:rsidRPr="00636AEA">
        <w:rPr>
          <w:sz w:val="18"/>
          <w:szCs w:val="18"/>
        </w:rPr>
        <w:t xml:space="preserve"> which will result in </w:t>
      </w:r>
      <w:r w:rsidR="00404CE9" w:rsidRPr="00636AEA">
        <w:rPr>
          <w:sz w:val="18"/>
          <w:szCs w:val="18"/>
        </w:rPr>
        <w:t>increasing sales.</w:t>
      </w:r>
    </w:p>
    <w:p w14:paraId="4195C7CE" w14:textId="42853092" w:rsidR="004D2726" w:rsidRPr="00636AEA" w:rsidRDefault="007917B9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Upgraded</w:t>
      </w:r>
      <w:r w:rsidR="001032B1" w:rsidRPr="00636AEA">
        <w:rPr>
          <w:sz w:val="18"/>
          <w:szCs w:val="18"/>
        </w:rPr>
        <w:t xml:space="preserve"> the </w:t>
      </w:r>
      <w:r w:rsidRPr="00636AEA">
        <w:rPr>
          <w:sz w:val="18"/>
          <w:szCs w:val="18"/>
        </w:rPr>
        <w:t>system to meet the various business goals.</w:t>
      </w:r>
      <w:r w:rsidR="00AB346D" w:rsidRPr="00636AEA">
        <w:rPr>
          <w:sz w:val="18"/>
          <w:szCs w:val="18"/>
        </w:rPr>
        <w:t xml:space="preserve"> </w:t>
      </w:r>
    </w:p>
    <w:p w14:paraId="250E5B30" w14:textId="3899E56F" w:rsidR="001D63AB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 xml:space="preserve">Brian wave controller </w:t>
      </w:r>
      <w:r w:rsidR="00BE3793">
        <w:rPr>
          <w:b/>
          <w:bCs/>
          <w:sz w:val="18"/>
          <w:szCs w:val="18"/>
        </w:rPr>
        <w:t>(</w:t>
      </w:r>
      <w:r w:rsidR="00322472">
        <w:rPr>
          <w:b/>
          <w:bCs/>
          <w:sz w:val="18"/>
          <w:szCs w:val="18"/>
        </w:rPr>
        <w:t>Android Application</w:t>
      </w:r>
      <w:r w:rsidR="00DC5C71">
        <w:rPr>
          <w:b/>
          <w:bCs/>
          <w:sz w:val="18"/>
          <w:szCs w:val="18"/>
        </w:rPr>
        <w:t xml:space="preserve">, Machine </w:t>
      </w:r>
      <w:r w:rsidR="007044DD">
        <w:rPr>
          <w:b/>
          <w:bCs/>
          <w:sz w:val="18"/>
          <w:szCs w:val="18"/>
        </w:rPr>
        <w:t xml:space="preserve">learning, </w:t>
      </w:r>
      <w:r w:rsidR="00D36B72">
        <w:rPr>
          <w:b/>
          <w:bCs/>
          <w:sz w:val="18"/>
          <w:szCs w:val="18"/>
        </w:rPr>
        <w:t>D</w:t>
      </w:r>
      <w:r w:rsidR="0041440A">
        <w:rPr>
          <w:b/>
          <w:bCs/>
          <w:sz w:val="18"/>
          <w:szCs w:val="18"/>
        </w:rPr>
        <w:t>ata Processing</w:t>
      </w:r>
      <w:r w:rsidR="00BE3793">
        <w:rPr>
          <w:b/>
          <w:bCs/>
          <w:sz w:val="18"/>
          <w:szCs w:val="18"/>
        </w:rPr>
        <w:t>)</w:t>
      </w:r>
    </w:p>
    <w:p w14:paraId="2DF612E1" w14:textId="3F10A1A1" w:rsidR="00322472" w:rsidRPr="00636AEA" w:rsidRDefault="00322472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Using the module, one will be able to control the prosthetic hand limb and many other activities by Brain waves, and data will be processed to perform the specific action.</w:t>
      </w:r>
    </w:p>
    <w:p w14:paraId="21E09F00" w14:textId="406466EE" w:rsidR="00322472" w:rsidRPr="00636AEA" w:rsidRDefault="00B740B1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I</w:t>
      </w:r>
      <w:r w:rsidR="009D33BC" w:rsidRPr="00636AEA">
        <w:rPr>
          <w:sz w:val="18"/>
          <w:szCs w:val="18"/>
        </w:rPr>
        <w:t xml:space="preserve"> used machine learning </w:t>
      </w:r>
      <w:r w:rsidR="00AB6CAC" w:rsidRPr="00636AEA">
        <w:rPr>
          <w:sz w:val="18"/>
          <w:szCs w:val="18"/>
        </w:rPr>
        <w:t xml:space="preserve">for training the module </w:t>
      </w:r>
      <w:r w:rsidR="009D33BC" w:rsidRPr="00636AEA">
        <w:rPr>
          <w:sz w:val="18"/>
          <w:szCs w:val="18"/>
        </w:rPr>
        <w:t xml:space="preserve">and </w:t>
      </w:r>
      <w:r w:rsidR="00AB6CAC" w:rsidRPr="00636AEA">
        <w:rPr>
          <w:sz w:val="18"/>
          <w:szCs w:val="18"/>
        </w:rPr>
        <w:t xml:space="preserve">data processing for </w:t>
      </w:r>
      <w:r w:rsidR="00864ACD" w:rsidRPr="00636AEA">
        <w:rPr>
          <w:sz w:val="18"/>
          <w:szCs w:val="18"/>
        </w:rPr>
        <w:t>converting</w:t>
      </w:r>
      <w:r w:rsidR="00AB6CAC" w:rsidRPr="00636AEA">
        <w:rPr>
          <w:sz w:val="18"/>
          <w:szCs w:val="18"/>
        </w:rPr>
        <w:t xml:space="preserve"> </w:t>
      </w:r>
      <w:r w:rsidR="00864ACD" w:rsidRPr="00636AEA">
        <w:rPr>
          <w:sz w:val="18"/>
          <w:szCs w:val="18"/>
        </w:rPr>
        <w:t xml:space="preserve">raw data into </w:t>
      </w:r>
      <w:r w:rsidR="00D36B72" w:rsidRPr="00636AEA">
        <w:rPr>
          <w:sz w:val="18"/>
          <w:szCs w:val="18"/>
        </w:rPr>
        <w:t>a</w:t>
      </w:r>
      <w:r w:rsidR="002D50BB" w:rsidRPr="00636AEA">
        <w:rPr>
          <w:sz w:val="18"/>
          <w:szCs w:val="18"/>
        </w:rPr>
        <w:t xml:space="preserve"> meani</w:t>
      </w:r>
      <w:r w:rsidRPr="00636AEA">
        <w:rPr>
          <w:sz w:val="18"/>
          <w:szCs w:val="18"/>
        </w:rPr>
        <w:t>ngful signal.</w:t>
      </w:r>
    </w:p>
    <w:p w14:paraId="74BADBF1" w14:textId="1E039C34" w:rsidR="00D36B72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 xml:space="preserve">Wireless biometric lock </w:t>
      </w:r>
      <w:r w:rsidR="00DC5C71">
        <w:rPr>
          <w:b/>
          <w:bCs/>
          <w:sz w:val="18"/>
          <w:szCs w:val="18"/>
        </w:rPr>
        <w:t>(</w:t>
      </w:r>
      <w:proofErr w:type="spellStart"/>
      <w:r w:rsidR="00C00CC3">
        <w:rPr>
          <w:b/>
          <w:bCs/>
          <w:sz w:val="18"/>
          <w:szCs w:val="18"/>
        </w:rPr>
        <w:t>Kodular</w:t>
      </w:r>
      <w:proofErr w:type="spellEnd"/>
      <w:r w:rsidR="00C00CC3">
        <w:rPr>
          <w:b/>
          <w:bCs/>
          <w:sz w:val="18"/>
          <w:szCs w:val="18"/>
        </w:rPr>
        <w:t xml:space="preserve"> App</w:t>
      </w:r>
      <w:r w:rsidR="00DC5C71">
        <w:rPr>
          <w:b/>
          <w:bCs/>
          <w:sz w:val="18"/>
          <w:szCs w:val="18"/>
        </w:rPr>
        <w:t>, IOT)</w:t>
      </w:r>
      <w:r w:rsidRPr="007A1A0A">
        <w:rPr>
          <w:b/>
          <w:bCs/>
          <w:sz w:val="18"/>
          <w:szCs w:val="18"/>
        </w:rPr>
        <w:tab/>
      </w:r>
    </w:p>
    <w:p w14:paraId="47D1AEC7" w14:textId="6D90F996" w:rsidR="001352B9" w:rsidRPr="00636AEA" w:rsidRDefault="008035D7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One</w:t>
      </w:r>
      <w:r w:rsidR="00F27849" w:rsidRPr="00636AEA">
        <w:rPr>
          <w:sz w:val="18"/>
          <w:szCs w:val="18"/>
        </w:rPr>
        <w:t xml:space="preserve"> can</w:t>
      </w:r>
      <w:r w:rsidR="001352B9" w:rsidRPr="00636AEA">
        <w:rPr>
          <w:sz w:val="18"/>
          <w:szCs w:val="18"/>
        </w:rPr>
        <w:t xml:space="preserve"> unlock the lock through </w:t>
      </w:r>
      <w:r w:rsidR="00735F87" w:rsidRPr="00636AEA">
        <w:rPr>
          <w:sz w:val="18"/>
          <w:szCs w:val="18"/>
        </w:rPr>
        <w:t>m</w:t>
      </w:r>
      <w:r w:rsidR="001352B9" w:rsidRPr="00636AEA">
        <w:rPr>
          <w:sz w:val="18"/>
          <w:szCs w:val="18"/>
        </w:rPr>
        <w:t>obile’s fingerprint</w:t>
      </w:r>
      <w:r w:rsidR="001352B9" w:rsidRPr="00636AEA">
        <w:rPr>
          <w:sz w:val="18"/>
          <w:szCs w:val="18"/>
        </w:rPr>
        <w:t xml:space="preserve"> sensor </w:t>
      </w:r>
      <w:r w:rsidR="0093675B" w:rsidRPr="00636AEA">
        <w:rPr>
          <w:sz w:val="18"/>
          <w:szCs w:val="18"/>
        </w:rPr>
        <w:t>of mobile</w:t>
      </w:r>
      <w:r w:rsidRPr="00636AEA">
        <w:rPr>
          <w:sz w:val="18"/>
          <w:szCs w:val="18"/>
        </w:rPr>
        <w:t xml:space="preserve"> </w:t>
      </w:r>
      <w:r w:rsidRPr="00636AEA">
        <w:rPr>
          <w:sz w:val="18"/>
          <w:szCs w:val="18"/>
        </w:rPr>
        <w:t xml:space="preserve">and a </w:t>
      </w:r>
      <w:proofErr w:type="spellStart"/>
      <w:r w:rsidRPr="00636AEA">
        <w:rPr>
          <w:sz w:val="18"/>
          <w:szCs w:val="18"/>
        </w:rPr>
        <w:t>Kodular</w:t>
      </w:r>
      <w:proofErr w:type="spellEnd"/>
      <w:r w:rsidRPr="00636AEA">
        <w:rPr>
          <w:sz w:val="18"/>
          <w:szCs w:val="18"/>
        </w:rPr>
        <w:t xml:space="preserve"> app has been made for this task.</w:t>
      </w:r>
    </w:p>
    <w:p w14:paraId="7F8A5D93" w14:textId="054255E3" w:rsidR="001D63AB" w:rsidRPr="00636AEA" w:rsidRDefault="00227677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Created a module using Arduino</w:t>
      </w:r>
      <w:r w:rsidR="00E54E9B" w:rsidRPr="00636AEA">
        <w:rPr>
          <w:sz w:val="18"/>
          <w:szCs w:val="18"/>
        </w:rPr>
        <w:t xml:space="preserve"> </w:t>
      </w:r>
      <w:r w:rsidR="008C03CF" w:rsidRPr="00636AEA">
        <w:rPr>
          <w:sz w:val="18"/>
          <w:szCs w:val="18"/>
        </w:rPr>
        <w:t xml:space="preserve">which will connect through Bluetooth </w:t>
      </w:r>
      <w:r w:rsidR="0059289C" w:rsidRPr="00636AEA">
        <w:rPr>
          <w:sz w:val="18"/>
          <w:szCs w:val="18"/>
        </w:rPr>
        <w:t xml:space="preserve">and can </w:t>
      </w:r>
      <w:r w:rsidR="00294DB1" w:rsidRPr="00636AEA">
        <w:rPr>
          <w:sz w:val="18"/>
          <w:szCs w:val="18"/>
        </w:rPr>
        <w:t>control the lock</w:t>
      </w:r>
      <w:r w:rsidR="003323E7" w:rsidRPr="00636AEA">
        <w:rPr>
          <w:sz w:val="18"/>
          <w:szCs w:val="18"/>
        </w:rPr>
        <w:t xml:space="preserve"> using mobile</w:t>
      </w:r>
      <w:r w:rsidR="00735F87" w:rsidRPr="00636AEA">
        <w:rPr>
          <w:sz w:val="18"/>
          <w:szCs w:val="18"/>
        </w:rPr>
        <w:t>.</w:t>
      </w:r>
    </w:p>
    <w:p w14:paraId="680891EE" w14:textId="77777777" w:rsidR="00FC5BA4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>Music and mood reactive led light system</w:t>
      </w:r>
      <w:r w:rsidR="00F41C09">
        <w:rPr>
          <w:b/>
          <w:bCs/>
          <w:sz w:val="18"/>
          <w:szCs w:val="18"/>
        </w:rPr>
        <w:t xml:space="preserve"> (</w:t>
      </w:r>
      <w:r w:rsidR="00600E76" w:rsidRPr="00FC5BA4">
        <w:rPr>
          <w:b/>
          <w:bCs/>
          <w:sz w:val="18"/>
          <w:szCs w:val="18"/>
        </w:rPr>
        <w:t xml:space="preserve">Android Application, </w:t>
      </w:r>
      <w:r w:rsidR="00FC5BA4" w:rsidRPr="00FC5BA4">
        <w:rPr>
          <w:b/>
          <w:bCs/>
          <w:sz w:val="18"/>
          <w:szCs w:val="18"/>
        </w:rPr>
        <w:t>IOT</w:t>
      </w:r>
      <w:r w:rsidR="00F41C09" w:rsidRPr="00FC5BA4">
        <w:rPr>
          <w:b/>
          <w:bCs/>
          <w:sz w:val="18"/>
          <w:szCs w:val="18"/>
        </w:rPr>
        <w:t>)</w:t>
      </w:r>
      <w:r w:rsidRPr="007A1A0A">
        <w:rPr>
          <w:b/>
          <w:bCs/>
          <w:sz w:val="18"/>
          <w:szCs w:val="18"/>
        </w:rPr>
        <w:t xml:space="preserve"> </w:t>
      </w:r>
      <w:r w:rsidRPr="007A1A0A">
        <w:rPr>
          <w:b/>
          <w:bCs/>
          <w:sz w:val="18"/>
          <w:szCs w:val="18"/>
        </w:rPr>
        <w:tab/>
      </w:r>
    </w:p>
    <w:p w14:paraId="5941A476" w14:textId="3E329C70" w:rsidR="001D63AB" w:rsidRPr="00636AEA" w:rsidRDefault="00FC5BA4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We have made a combined module of mood and music reactive LED light system, which will react to people's mood to improve their mood by </w:t>
      </w:r>
      <w:r w:rsidR="00161002" w:rsidRPr="00636AEA">
        <w:rPr>
          <w:sz w:val="18"/>
          <w:szCs w:val="18"/>
        </w:rPr>
        <w:t xml:space="preserve">dynamic </w:t>
      </w:r>
      <w:r w:rsidR="00983276" w:rsidRPr="00636AEA">
        <w:rPr>
          <w:sz w:val="18"/>
          <w:szCs w:val="18"/>
        </w:rPr>
        <w:t>lights</w:t>
      </w:r>
      <w:r w:rsidRPr="00636AEA">
        <w:rPr>
          <w:sz w:val="18"/>
          <w:szCs w:val="18"/>
        </w:rPr>
        <w:t>. The LED will also react to music and can be connected to smart speakers.</w:t>
      </w:r>
    </w:p>
    <w:p w14:paraId="36A85A84" w14:textId="776B3191" w:rsidR="00983276" w:rsidRPr="00636AEA" w:rsidRDefault="00983276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Created </w:t>
      </w:r>
      <w:r w:rsidR="00880B51" w:rsidRPr="00636AEA">
        <w:rPr>
          <w:sz w:val="18"/>
          <w:szCs w:val="18"/>
        </w:rPr>
        <w:t xml:space="preserve">a module </w:t>
      </w:r>
      <w:r w:rsidR="00862091" w:rsidRPr="00636AEA">
        <w:rPr>
          <w:sz w:val="18"/>
          <w:szCs w:val="18"/>
        </w:rPr>
        <w:t>using Arduino and led lights</w:t>
      </w:r>
      <w:r w:rsidR="00CC33C1" w:rsidRPr="00636AEA">
        <w:rPr>
          <w:sz w:val="18"/>
          <w:szCs w:val="18"/>
        </w:rPr>
        <w:t>.</w:t>
      </w:r>
    </w:p>
    <w:p w14:paraId="680C6F62" w14:textId="28DF49E6" w:rsidR="001D63AB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>Music player</w:t>
      </w:r>
      <w:r w:rsidR="00CC33C1">
        <w:rPr>
          <w:b/>
          <w:bCs/>
          <w:sz w:val="18"/>
          <w:szCs w:val="18"/>
        </w:rPr>
        <w:t xml:space="preserve"> (</w:t>
      </w:r>
      <w:r w:rsidR="0033263A">
        <w:rPr>
          <w:b/>
          <w:bCs/>
          <w:sz w:val="18"/>
          <w:szCs w:val="18"/>
        </w:rPr>
        <w:t>Android Application</w:t>
      </w:r>
      <w:r w:rsidR="00CC33C1">
        <w:rPr>
          <w:b/>
          <w:bCs/>
          <w:sz w:val="18"/>
          <w:szCs w:val="18"/>
        </w:rPr>
        <w:t>)</w:t>
      </w:r>
    </w:p>
    <w:p w14:paraId="1922C623" w14:textId="6B5F7D87" w:rsidR="003D5328" w:rsidRPr="00636AEA" w:rsidRDefault="003D5328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This music player app made in Android and </w:t>
      </w:r>
      <w:r w:rsidRPr="00636AEA">
        <w:rPr>
          <w:sz w:val="18"/>
          <w:szCs w:val="18"/>
        </w:rPr>
        <w:t>had</w:t>
      </w:r>
      <w:r w:rsidRPr="00636AEA">
        <w:rPr>
          <w:sz w:val="18"/>
          <w:szCs w:val="18"/>
        </w:rPr>
        <w:t xml:space="preserve"> some exclusive features like onscreen volume control, editing of the song, etc. that is not available in currently available music player apps.</w:t>
      </w:r>
    </w:p>
    <w:p w14:paraId="57C73C09" w14:textId="7E35D027" w:rsidR="0054032E" w:rsidRPr="00636AEA" w:rsidRDefault="000C5095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Developed </w:t>
      </w:r>
      <w:r w:rsidR="00AE5D37" w:rsidRPr="00636AEA">
        <w:rPr>
          <w:sz w:val="18"/>
          <w:szCs w:val="18"/>
        </w:rPr>
        <w:t>a</w:t>
      </w:r>
      <w:r w:rsidRPr="00636AEA">
        <w:rPr>
          <w:sz w:val="18"/>
          <w:szCs w:val="18"/>
        </w:rPr>
        <w:t xml:space="preserve"> </w:t>
      </w:r>
      <w:r w:rsidR="00016666" w:rsidRPr="00636AEA">
        <w:rPr>
          <w:sz w:val="18"/>
          <w:szCs w:val="18"/>
        </w:rPr>
        <w:t xml:space="preserve">customized UI where user can </w:t>
      </w:r>
      <w:r w:rsidR="00014BEB" w:rsidRPr="00636AEA">
        <w:rPr>
          <w:sz w:val="18"/>
          <w:szCs w:val="18"/>
        </w:rPr>
        <w:t xml:space="preserve">choose which </w:t>
      </w:r>
      <w:r w:rsidR="00600111" w:rsidRPr="00636AEA">
        <w:rPr>
          <w:sz w:val="18"/>
          <w:szCs w:val="18"/>
        </w:rPr>
        <w:t>features,</w:t>
      </w:r>
      <w:r w:rsidR="00014BEB" w:rsidRPr="00636AEA">
        <w:rPr>
          <w:sz w:val="18"/>
          <w:szCs w:val="18"/>
        </w:rPr>
        <w:t xml:space="preserve"> </w:t>
      </w:r>
      <w:r w:rsidR="00F37DF3" w:rsidRPr="00636AEA">
        <w:rPr>
          <w:sz w:val="18"/>
          <w:szCs w:val="18"/>
        </w:rPr>
        <w:t>they want.</w:t>
      </w:r>
    </w:p>
    <w:p w14:paraId="026E0A13" w14:textId="2E21C691" w:rsidR="00600111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>Image Puzzle</w:t>
      </w:r>
      <w:r w:rsidR="00AE5D37">
        <w:rPr>
          <w:b/>
          <w:bCs/>
          <w:sz w:val="18"/>
          <w:szCs w:val="18"/>
        </w:rPr>
        <w:t xml:space="preserve"> (</w:t>
      </w:r>
      <w:r w:rsidR="00600111">
        <w:rPr>
          <w:b/>
          <w:bCs/>
          <w:sz w:val="18"/>
          <w:szCs w:val="18"/>
        </w:rPr>
        <w:t>HTML, CSS, Canvas</w:t>
      </w:r>
      <w:r w:rsidR="00AE5D37">
        <w:rPr>
          <w:b/>
          <w:bCs/>
          <w:sz w:val="18"/>
          <w:szCs w:val="18"/>
        </w:rPr>
        <w:t>)</w:t>
      </w:r>
    </w:p>
    <w:p w14:paraId="2712B11D" w14:textId="77777777" w:rsidR="00C91468" w:rsidRPr="00636AEA" w:rsidRDefault="00C91468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Adding images, one can create a personalized image puzzle. </w:t>
      </w:r>
    </w:p>
    <w:p w14:paraId="022D9FB8" w14:textId="75C8DF26" w:rsidR="00A24155" w:rsidRPr="00636AEA" w:rsidRDefault="00C91468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It's an HTML and CSS based software and canvas is used for moving the tiles of images.</w:t>
      </w:r>
    </w:p>
    <w:p w14:paraId="7842213C" w14:textId="18C032D1" w:rsidR="00A24155" w:rsidRDefault="00A24155" w:rsidP="00A24155">
      <w:pPr>
        <w:pStyle w:val="Heading1"/>
        <w:spacing w:before="60"/>
      </w:pPr>
      <w:r>
        <w:t>E</w:t>
      </w:r>
      <w:r w:rsidR="00B148B9">
        <w:t>XTRACURRICULAR</w:t>
      </w:r>
    </w:p>
    <w:p w14:paraId="0F2C706B" w14:textId="77777777" w:rsidR="00883787" w:rsidRDefault="005C348F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883787">
        <w:rPr>
          <w:sz w:val="18"/>
          <w:szCs w:val="18"/>
        </w:rPr>
        <w:t xml:space="preserve">Received a registration grant of INR </w:t>
      </w:r>
      <w:r w:rsidRPr="00883787">
        <w:rPr>
          <w:sz w:val="18"/>
          <w:szCs w:val="18"/>
        </w:rPr>
        <w:t>2</w:t>
      </w:r>
      <w:r w:rsidRPr="00883787">
        <w:rPr>
          <w:sz w:val="18"/>
          <w:szCs w:val="18"/>
        </w:rPr>
        <w:t>00,000 for Student Start-Up Innovation Program 2019 for Brian wave controller using Machine Learning and data processing</w:t>
      </w:r>
      <w:r w:rsidR="00C93C68" w:rsidRPr="00883787">
        <w:rPr>
          <w:sz w:val="18"/>
          <w:szCs w:val="18"/>
        </w:rPr>
        <w:t>.</w:t>
      </w:r>
    </w:p>
    <w:p w14:paraId="79A8A57F" w14:textId="77777777" w:rsidR="006A7129" w:rsidRPr="006A7129" w:rsidRDefault="005921B4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A7129">
        <w:rPr>
          <w:sz w:val="18"/>
          <w:szCs w:val="18"/>
        </w:rPr>
        <w:t xml:space="preserve">I have been a member of </w:t>
      </w:r>
      <w:r w:rsidR="0050738D" w:rsidRPr="006A7129">
        <w:rPr>
          <w:sz w:val="18"/>
          <w:szCs w:val="18"/>
        </w:rPr>
        <w:t>NSS (National Service Scheme)</w:t>
      </w:r>
      <w:r w:rsidR="00C01352" w:rsidRPr="006A7129">
        <w:rPr>
          <w:sz w:val="18"/>
          <w:szCs w:val="18"/>
        </w:rPr>
        <w:t>. I was involved in</w:t>
      </w:r>
      <w:r w:rsidR="003726A1" w:rsidRPr="006A7129">
        <w:rPr>
          <w:sz w:val="18"/>
          <w:szCs w:val="18"/>
        </w:rPr>
        <w:t xml:space="preserve"> </w:t>
      </w:r>
      <w:r w:rsidR="003726A1" w:rsidRPr="006A7129">
        <w:rPr>
          <w:sz w:val="18"/>
          <w:szCs w:val="18"/>
        </w:rPr>
        <w:t>health and awareness camps in various villages</w:t>
      </w:r>
      <w:r w:rsidR="006A7129" w:rsidRPr="006A7129">
        <w:rPr>
          <w:sz w:val="18"/>
          <w:szCs w:val="18"/>
        </w:rPr>
        <w:t xml:space="preserve"> and </w:t>
      </w:r>
      <w:r w:rsidR="006A7129" w:rsidRPr="006A7129">
        <w:rPr>
          <w:sz w:val="18"/>
          <w:szCs w:val="18"/>
        </w:rPr>
        <w:t>helped conduct cultural activities.</w:t>
      </w:r>
      <w:r w:rsidR="001D63AB" w:rsidRPr="006A7129">
        <w:rPr>
          <w:sz w:val="18"/>
          <w:szCs w:val="18"/>
        </w:rPr>
        <w:tab/>
      </w:r>
      <w:r w:rsidR="001D63AB" w:rsidRPr="00636AEA">
        <w:rPr>
          <w:sz w:val="18"/>
          <w:szCs w:val="18"/>
        </w:rPr>
        <w:tab/>
      </w:r>
      <w:r w:rsidR="001D63AB" w:rsidRPr="00636AEA">
        <w:rPr>
          <w:sz w:val="18"/>
          <w:szCs w:val="18"/>
        </w:rPr>
        <w:tab/>
      </w:r>
    </w:p>
    <w:p w14:paraId="3F74BB52" w14:textId="45E20DF9" w:rsidR="001D63AB" w:rsidRPr="00883787" w:rsidRDefault="00B96CC9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90717F">
        <w:rPr>
          <w:sz w:val="18"/>
          <w:szCs w:val="18"/>
        </w:rPr>
        <w:t xml:space="preserve">I have participated and </w:t>
      </w:r>
      <w:r w:rsidR="00787D52" w:rsidRPr="0090717F">
        <w:rPr>
          <w:sz w:val="18"/>
          <w:szCs w:val="18"/>
        </w:rPr>
        <w:t>coordinated</w:t>
      </w:r>
      <w:r w:rsidRPr="0090717F">
        <w:rPr>
          <w:sz w:val="18"/>
          <w:szCs w:val="18"/>
        </w:rPr>
        <w:t xml:space="preserve"> few of the technical and cultural events</w:t>
      </w:r>
      <w:r w:rsidR="0090717F" w:rsidRPr="0090717F">
        <w:rPr>
          <w:sz w:val="18"/>
          <w:szCs w:val="18"/>
        </w:rPr>
        <w:t xml:space="preserve"> </w:t>
      </w:r>
      <w:r w:rsidR="0090717F" w:rsidRPr="0090717F">
        <w:rPr>
          <w:sz w:val="18"/>
          <w:szCs w:val="18"/>
        </w:rPr>
        <w:t xml:space="preserve">like </w:t>
      </w:r>
      <w:proofErr w:type="spellStart"/>
      <w:r w:rsidR="0090717F" w:rsidRPr="0090717F">
        <w:rPr>
          <w:sz w:val="18"/>
          <w:szCs w:val="18"/>
        </w:rPr>
        <w:t>Technigma</w:t>
      </w:r>
      <w:proofErr w:type="spellEnd"/>
      <w:r w:rsidR="0090717F" w:rsidRPr="0090717F">
        <w:rPr>
          <w:sz w:val="18"/>
          <w:szCs w:val="18"/>
        </w:rPr>
        <w:t xml:space="preserve"> (2018), FootprintzX9 (2019) and Gujarat Science Carnival (2018).</w:t>
      </w:r>
      <w:r w:rsidR="001D63AB" w:rsidRPr="00636AEA">
        <w:rPr>
          <w:sz w:val="18"/>
          <w:szCs w:val="18"/>
        </w:rPr>
        <w:tab/>
      </w:r>
      <w:r w:rsidR="001D63AB" w:rsidRPr="00636AEA">
        <w:rPr>
          <w:sz w:val="18"/>
          <w:szCs w:val="18"/>
        </w:rPr>
        <w:tab/>
      </w:r>
      <w:r w:rsidR="001D63AB" w:rsidRPr="00883787">
        <w:rPr>
          <w:b/>
          <w:bCs/>
          <w:sz w:val="24"/>
          <w:szCs w:val="24"/>
        </w:rPr>
        <w:tab/>
      </w:r>
      <w:r w:rsidR="001D63AB" w:rsidRPr="00883787">
        <w:rPr>
          <w:b/>
          <w:bCs/>
          <w:sz w:val="24"/>
          <w:szCs w:val="24"/>
        </w:rPr>
        <w:tab/>
      </w:r>
      <w:r w:rsidR="001D63AB" w:rsidRPr="00883787">
        <w:rPr>
          <w:b/>
          <w:bCs/>
          <w:sz w:val="24"/>
          <w:szCs w:val="24"/>
        </w:rPr>
        <w:tab/>
      </w:r>
    </w:p>
    <w:p w14:paraId="46C6FDB9" w14:textId="5CB7877B" w:rsidR="002669A9" w:rsidRDefault="001D63AB" w:rsidP="00636AEA">
      <w:pPr>
        <w:spacing w:after="160" w:line="360" w:lineRule="auto"/>
        <w:ind w:left="-567"/>
        <w:jc w:val="both"/>
      </w:pPr>
      <w:r>
        <w:t xml:space="preserve">        </w:t>
      </w:r>
    </w:p>
    <w:sectPr w:rsidR="002669A9" w:rsidSect="00044834">
      <w:footerReference w:type="default" r:id="rId7"/>
      <w:headerReference w:type="first" r:id="rId8"/>
      <w:footerReference w:type="first" r:id="rId9"/>
      <w:pgSz w:w="12240" w:h="15840"/>
      <w:pgMar w:top="144" w:right="360" w:bottom="144" w:left="36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8D569" w14:textId="77777777" w:rsidR="00A218DE" w:rsidRDefault="00A218DE">
      <w:r>
        <w:separator/>
      </w:r>
    </w:p>
  </w:endnote>
  <w:endnote w:type="continuationSeparator" w:id="0">
    <w:p w14:paraId="6CC38026" w14:textId="77777777" w:rsidR="00A218DE" w:rsidRDefault="00A218DE">
      <w:r>
        <w:continuationSeparator/>
      </w:r>
    </w:p>
  </w:endnote>
  <w:endnote w:type="continuationNotice" w:id="1">
    <w:p w14:paraId="70B6B13F" w14:textId="77777777" w:rsidR="00A218DE" w:rsidRDefault="00A218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468D" w14:textId="77777777" w:rsidR="001D035D" w:rsidRDefault="001D035D" w:rsidP="001D035D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A86DD" w14:textId="77777777" w:rsidR="00A218DE" w:rsidRDefault="00A218DE">
      <w:r>
        <w:separator/>
      </w:r>
    </w:p>
  </w:footnote>
  <w:footnote w:type="continuationSeparator" w:id="0">
    <w:p w14:paraId="24FA6BD1" w14:textId="77777777" w:rsidR="00A218DE" w:rsidRDefault="00A218DE">
      <w:r>
        <w:continuationSeparator/>
      </w:r>
    </w:p>
  </w:footnote>
  <w:footnote w:type="continuationNotice" w:id="1">
    <w:p w14:paraId="43E1F928" w14:textId="77777777" w:rsidR="00A218DE" w:rsidRDefault="00A218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14A3" w14:textId="5724B2A7" w:rsidR="002669A9" w:rsidRDefault="002669A9" w:rsidP="001D035D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72E82"/>
    <w:multiLevelType w:val="hybridMultilevel"/>
    <w:tmpl w:val="E54AC5A2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2466B1E"/>
    <w:multiLevelType w:val="hybridMultilevel"/>
    <w:tmpl w:val="514C35D6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63D1552"/>
    <w:multiLevelType w:val="hybridMultilevel"/>
    <w:tmpl w:val="1E60C0F0"/>
    <w:lvl w:ilvl="0" w:tplc="23D62EE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A9644FC"/>
    <w:multiLevelType w:val="hybridMultilevel"/>
    <w:tmpl w:val="57A4C562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516523"/>
    <w:multiLevelType w:val="hybridMultilevel"/>
    <w:tmpl w:val="84AA0CCA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54F76"/>
    <w:multiLevelType w:val="hybridMultilevel"/>
    <w:tmpl w:val="425076EA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F23E5C"/>
    <w:multiLevelType w:val="hybridMultilevel"/>
    <w:tmpl w:val="166C8172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15BB1"/>
    <w:multiLevelType w:val="hybridMultilevel"/>
    <w:tmpl w:val="C978A778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D116E"/>
    <w:multiLevelType w:val="hybridMultilevel"/>
    <w:tmpl w:val="CC2079D8"/>
    <w:lvl w:ilvl="0" w:tplc="23D62EE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6AA1A8E"/>
    <w:multiLevelType w:val="hybridMultilevel"/>
    <w:tmpl w:val="F47A7676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DF5804"/>
    <w:multiLevelType w:val="hybridMultilevel"/>
    <w:tmpl w:val="91D64CAA"/>
    <w:lvl w:ilvl="0" w:tplc="23D62EEC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21" w15:restartNumberingAfterBreak="0">
    <w:nsid w:val="543E1484"/>
    <w:multiLevelType w:val="hybridMultilevel"/>
    <w:tmpl w:val="8A52EFB6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D6194"/>
    <w:multiLevelType w:val="hybridMultilevel"/>
    <w:tmpl w:val="761EE9C8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A05CF"/>
    <w:multiLevelType w:val="hybridMultilevel"/>
    <w:tmpl w:val="0848101A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3F22"/>
    <w:multiLevelType w:val="hybridMultilevel"/>
    <w:tmpl w:val="61D005A2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E44F8"/>
    <w:multiLevelType w:val="hybridMultilevel"/>
    <w:tmpl w:val="217A87D2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362CFD"/>
    <w:multiLevelType w:val="hybridMultilevel"/>
    <w:tmpl w:val="4544A402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642314"/>
    <w:multiLevelType w:val="hybridMultilevel"/>
    <w:tmpl w:val="00A2B848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C500B"/>
    <w:multiLevelType w:val="hybridMultilevel"/>
    <w:tmpl w:val="D5E6586A"/>
    <w:lvl w:ilvl="0" w:tplc="23D62EEC">
      <w:start w:val="1"/>
      <w:numFmt w:val="bullet"/>
      <w:lvlText w:val=""/>
      <w:lvlJc w:val="left"/>
      <w:pPr>
        <w:ind w:left="7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11" w:hanging="360"/>
      </w:pPr>
      <w:rPr>
        <w:rFonts w:ascii="Wingdings" w:hAnsi="Wingdings" w:hint="default"/>
      </w:rPr>
    </w:lvl>
  </w:abstractNum>
  <w:abstractNum w:abstractNumId="29" w15:restartNumberingAfterBreak="0">
    <w:nsid w:val="7072039A"/>
    <w:multiLevelType w:val="hybridMultilevel"/>
    <w:tmpl w:val="7190302E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7D045C"/>
    <w:multiLevelType w:val="hybridMultilevel"/>
    <w:tmpl w:val="CDAA88E0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036FD"/>
    <w:multiLevelType w:val="hybridMultilevel"/>
    <w:tmpl w:val="8482D36E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7"/>
  </w:num>
  <w:num w:numId="13">
    <w:abstractNumId w:val="27"/>
  </w:num>
  <w:num w:numId="14">
    <w:abstractNumId w:val="19"/>
  </w:num>
  <w:num w:numId="15">
    <w:abstractNumId w:val="12"/>
  </w:num>
  <w:num w:numId="16">
    <w:abstractNumId w:val="26"/>
  </w:num>
  <w:num w:numId="17">
    <w:abstractNumId w:val="18"/>
  </w:num>
  <w:num w:numId="18">
    <w:abstractNumId w:val="31"/>
  </w:num>
  <w:num w:numId="19">
    <w:abstractNumId w:val="16"/>
  </w:num>
  <w:num w:numId="20">
    <w:abstractNumId w:val="10"/>
  </w:num>
  <w:num w:numId="21">
    <w:abstractNumId w:val="29"/>
  </w:num>
  <w:num w:numId="22">
    <w:abstractNumId w:val="21"/>
  </w:num>
  <w:num w:numId="23">
    <w:abstractNumId w:val="20"/>
  </w:num>
  <w:num w:numId="24">
    <w:abstractNumId w:val="13"/>
  </w:num>
  <w:num w:numId="25">
    <w:abstractNumId w:val="28"/>
  </w:num>
  <w:num w:numId="26">
    <w:abstractNumId w:val="24"/>
  </w:num>
  <w:num w:numId="27">
    <w:abstractNumId w:val="30"/>
  </w:num>
  <w:num w:numId="28">
    <w:abstractNumId w:val="15"/>
  </w:num>
  <w:num w:numId="29">
    <w:abstractNumId w:val="14"/>
  </w:num>
  <w:num w:numId="30">
    <w:abstractNumId w:val="22"/>
  </w:num>
  <w:num w:numId="31">
    <w:abstractNumId w:val="1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92"/>
    <w:rsid w:val="00014BEB"/>
    <w:rsid w:val="00016666"/>
    <w:rsid w:val="00044834"/>
    <w:rsid w:val="00052171"/>
    <w:rsid w:val="000521FC"/>
    <w:rsid w:val="00075C4E"/>
    <w:rsid w:val="00076F77"/>
    <w:rsid w:val="00090FBF"/>
    <w:rsid w:val="00096815"/>
    <w:rsid w:val="000C5095"/>
    <w:rsid w:val="000F6FC5"/>
    <w:rsid w:val="001017D0"/>
    <w:rsid w:val="001032B1"/>
    <w:rsid w:val="001252D4"/>
    <w:rsid w:val="001352B9"/>
    <w:rsid w:val="00156A0D"/>
    <w:rsid w:val="0016054D"/>
    <w:rsid w:val="00161002"/>
    <w:rsid w:val="001D035D"/>
    <w:rsid w:val="001D63AB"/>
    <w:rsid w:val="00207599"/>
    <w:rsid w:val="00211817"/>
    <w:rsid w:val="00225455"/>
    <w:rsid w:val="00227677"/>
    <w:rsid w:val="00227822"/>
    <w:rsid w:val="0023686B"/>
    <w:rsid w:val="00245C15"/>
    <w:rsid w:val="00250169"/>
    <w:rsid w:val="002551E7"/>
    <w:rsid w:val="0025658E"/>
    <w:rsid w:val="002614EE"/>
    <w:rsid w:val="0026646F"/>
    <w:rsid w:val="002669A9"/>
    <w:rsid w:val="002809F8"/>
    <w:rsid w:val="00286D85"/>
    <w:rsid w:val="00294DB1"/>
    <w:rsid w:val="002958D2"/>
    <w:rsid w:val="002B5691"/>
    <w:rsid w:val="002B57B3"/>
    <w:rsid w:val="002C53BE"/>
    <w:rsid w:val="002D50BB"/>
    <w:rsid w:val="002E178F"/>
    <w:rsid w:val="002E2A12"/>
    <w:rsid w:val="00303224"/>
    <w:rsid w:val="00311AAA"/>
    <w:rsid w:val="00322472"/>
    <w:rsid w:val="003323E7"/>
    <w:rsid w:val="0033263A"/>
    <w:rsid w:val="00333546"/>
    <w:rsid w:val="00335409"/>
    <w:rsid w:val="00336313"/>
    <w:rsid w:val="003726A1"/>
    <w:rsid w:val="00377692"/>
    <w:rsid w:val="00392F66"/>
    <w:rsid w:val="003976A3"/>
    <w:rsid w:val="003B1C92"/>
    <w:rsid w:val="003D0D4B"/>
    <w:rsid w:val="003D5328"/>
    <w:rsid w:val="003F0760"/>
    <w:rsid w:val="003F12F9"/>
    <w:rsid w:val="003F304A"/>
    <w:rsid w:val="003F3AAD"/>
    <w:rsid w:val="00404CE9"/>
    <w:rsid w:val="00410AE4"/>
    <w:rsid w:val="004139AB"/>
    <w:rsid w:val="0041440A"/>
    <w:rsid w:val="0042685E"/>
    <w:rsid w:val="00441501"/>
    <w:rsid w:val="0046656C"/>
    <w:rsid w:val="004823A7"/>
    <w:rsid w:val="004B10C7"/>
    <w:rsid w:val="004B6A47"/>
    <w:rsid w:val="004D2726"/>
    <w:rsid w:val="004E24D6"/>
    <w:rsid w:val="0050738D"/>
    <w:rsid w:val="0054032E"/>
    <w:rsid w:val="0056296B"/>
    <w:rsid w:val="005921B4"/>
    <w:rsid w:val="0059289C"/>
    <w:rsid w:val="00593ED7"/>
    <w:rsid w:val="0059734A"/>
    <w:rsid w:val="005979E5"/>
    <w:rsid w:val="005A064A"/>
    <w:rsid w:val="005A44E8"/>
    <w:rsid w:val="005C348F"/>
    <w:rsid w:val="005C3E58"/>
    <w:rsid w:val="005D583D"/>
    <w:rsid w:val="005E4FBA"/>
    <w:rsid w:val="005E5759"/>
    <w:rsid w:val="005E6BC7"/>
    <w:rsid w:val="005F3395"/>
    <w:rsid w:val="00600111"/>
    <w:rsid w:val="00600E76"/>
    <w:rsid w:val="00636AEA"/>
    <w:rsid w:val="00641A46"/>
    <w:rsid w:val="00661E6B"/>
    <w:rsid w:val="00664884"/>
    <w:rsid w:val="00665424"/>
    <w:rsid w:val="00673DC3"/>
    <w:rsid w:val="0068469B"/>
    <w:rsid w:val="006A7129"/>
    <w:rsid w:val="006B46D4"/>
    <w:rsid w:val="006B653F"/>
    <w:rsid w:val="006B7784"/>
    <w:rsid w:val="006D3329"/>
    <w:rsid w:val="007044DD"/>
    <w:rsid w:val="00735F87"/>
    <w:rsid w:val="00740607"/>
    <w:rsid w:val="0077765C"/>
    <w:rsid w:val="00787D52"/>
    <w:rsid w:val="007917B9"/>
    <w:rsid w:val="00796517"/>
    <w:rsid w:val="007A1A0A"/>
    <w:rsid w:val="007D2010"/>
    <w:rsid w:val="007D3AD1"/>
    <w:rsid w:val="007F64A1"/>
    <w:rsid w:val="008035D7"/>
    <w:rsid w:val="00823FC8"/>
    <w:rsid w:val="0082682B"/>
    <w:rsid w:val="00853628"/>
    <w:rsid w:val="00862091"/>
    <w:rsid w:val="00862E0B"/>
    <w:rsid w:val="00864ACD"/>
    <w:rsid w:val="0087171C"/>
    <w:rsid w:val="008732DB"/>
    <w:rsid w:val="00880B51"/>
    <w:rsid w:val="00883787"/>
    <w:rsid w:val="008A141C"/>
    <w:rsid w:val="008B7A94"/>
    <w:rsid w:val="008C03CF"/>
    <w:rsid w:val="008C3505"/>
    <w:rsid w:val="008E185C"/>
    <w:rsid w:val="008F193C"/>
    <w:rsid w:val="00904E3F"/>
    <w:rsid w:val="0090717F"/>
    <w:rsid w:val="0093675B"/>
    <w:rsid w:val="00936E7A"/>
    <w:rsid w:val="00944992"/>
    <w:rsid w:val="00950D06"/>
    <w:rsid w:val="0095163D"/>
    <w:rsid w:val="0095463E"/>
    <w:rsid w:val="0096177A"/>
    <w:rsid w:val="00976C18"/>
    <w:rsid w:val="00983276"/>
    <w:rsid w:val="00996FEA"/>
    <w:rsid w:val="009976A2"/>
    <w:rsid w:val="009B539B"/>
    <w:rsid w:val="009B5EF5"/>
    <w:rsid w:val="009D33BC"/>
    <w:rsid w:val="009D6380"/>
    <w:rsid w:val="009E50D0"/>
    <w:rsid w:val="009E5739"/>
    <w:rsid w:val="00A01BFB"/>
    <w:rsid w:val="00A04F6D"/>
    <w:rsid w:val="00A06634"/>
    <w:rsid w:val="00A12543"/>
    <w:rsid w:val="00A218DE"/>
    <w:rsid w:val="00A24155"/>
    <w:rsid w:val="00A250E2"/>
    <w:rsid w:val="00A35FA1"/>
    <w:rsid w:val="00A62844"/>
    <w:rsid w:val="00A76E26"/>
    <w:rsid w:val="00A82545"/>
    <w:rsid w:val="00A82BB6"/>
    <w:rsid w:val="00AA13EE"/>
    <w:rsid w:val="00AB346D"/>
    <w:rsid w:val="00AB6CAC"/>
    <w:rsid w:val="00AD13D1"/>
    <w:rsid w:val="00AE471B"/>
    <w:rsid w:val="00AE5D37"/>
    <w:rsid w:val="00B06430"/>
    <w:rsid w:val="00B0679F"/>
    <w:rsid w:val="00B148B9"/>
    <w:rsid w:val="00B20A31"/>
    <w:rsid w:val="00B34305"/>
    <w:rsid w:val="00B54F45"/>
    <w:rsid w:val="00B740B1"/>
    <w:rsid w:val="00B87529"/>
    <w:rsid w:val="00B90575"/>
    <w:rsid w:val="00B96CC9"/>
    <w:rsid w:val="00BB3B80"/>
    <w:rsid w:val="00BE138B"/>
    <w:rsid w:val="00BE3793"/>
    <w:rsid w:val="00BF0B98"/>
    <w:rsid w:val="00BF32A5"/>
    <w:rsid w:val="00C00CC3"/>
    <w:rsid w:val="00C01352"/>
    <w:rsid w:val="00C20EEC"/>
    <w:rsid w:val="00C23994"/>
    <w:rsid w:val="00C53C2B"/>
    <w:rsid w:val="00C5641D"/>
    <w:rsid w:val="00C57DDE"/>
    <w:rsid w:val="00C61ABB"/>
    <w:rsid w:val="00C64079"/>
    <w:rsid w:val="00C70693"/>
    <w:rsid w:val="00C862AE"/>
    <w:rsid w:val="00C91468"/>
    <w:rsid w:val="00C93C68"/>
    <w:rsid w:val="00C96C32"/>
    <w:rsid w:val="00CA5A1C"/>
    <w:rsid w:val="00CC33C1"/>
    <w:rsid w:val="00CC4401"/>
    <w:rsid w:val="00D23E7F"/>
    <w:rsid w:val="00D349E6"/>
    <w:rsid w:val="00D36B72"/>
    <w:rsid w:val="00D37F70"/>
    <w:rsid w:val="00D43302"/>
    <w:rsid w:val="00D60F32"/>
    <w:rsid w:val="00D7309D"/>
    <w:rsid w:val="00DB5C11"/>
    <w:rsid w:val="00DC5C71"/>
    <w:rsid w:val="00DD4CCB"/>
    <w:rsid w:val="00DE7111"/>
    <w:rsid w:val="00DF29FD"/>
    <w:rsid w:val="00DF370D"/>
    <w:rsid w:val="00E31D51"/>
    <w:rsid w:val="00E54E9B"/>
    <w:rsid w:val="00E55E79"/>
    <w:rsid w:val="00E57AF6"/>
    <w:rsid w:val="00E74DFF"/>
    <w:rsid w:val="00EA100C"/>
    <w:rsid w:val="00EA2E9A"/>
    <w:rsid w:val="00EC4EB0"/>
    <w:rsid w:val="00EC551B"/>
    <w:rsid w:val="00ED44EE"/>
    <w:rsid w:val="00EF0D6A"/>
    <w:rsid w:val="00F01EB1"/>
    <w:rsid w:val="00F066FE"/>
    <w:rsid w:val="00F0718F"/>
    <w:rsid w:val="00F14348"/>
    <w:rsid w:val="00F165D8"/>
    <w:rsid w:val="00F27849"/>
    <w:rsid w:val="00F37DF3"/>
    <w:rsid w:val="00F41C09"/>
    <w:rsid w:val="00F62930"/>
    <w:rsid w:val="00F6451B"/>
    <w:rsid w:val="00F661C8"/>
    <w:rsid w:val="00FB6DC4"/>
    <w:rsid w:val="00FB7F0D"/>
    <w:rsid w:val="00FC5BA4"/>
    <w:rsid w:val="00FC7AC4"/>
    <w:rsid w:val="00FD6906"/>
    <w:rsid w:val="00FE1337"/>
    <w:rsid w:val="00FF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476E7"/>
  <w15:chartTrackingRefBased/>
  <w15:docId w15:val="{D8016C51-5ADA-714F-BDCD-A0C96BA0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545"/>
  </w:style>
  <w:style w:type="paragraph" w:styleId="Heading1">
    <w:name w:val="heading 1"/>
    <w:basedOn w:val="Normal"/>
    <w:next w:val="Normal"/>
    <w:link w:val="Heading1Char"/>
    <w:uiPriority w:val="9"/>
    <w:qFormat/>
    <w:rsid w:val="00A82545"/>
    <w:pPr>
      <w:pBdr>
        <w:bottom w:val="single" w:sz="12" w:space="1" w:color="374C80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545"/>
    <w:pPr>
      <w:pBdr>
        <w:bottom w:val="single" w:sz="8" w:space="1" w:color="4A66AC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545"/>
    <w:pPr>
      <w:pBdr>
        <w:bottom w:val="single" w:sz="4" w:space="1" w:color="90A1C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545"/>
    <w:pPr>
      <w:pBdr>
        <w:bottom w:val="single" w:sz="4" w:space="2" w:color="B5C0DF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54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54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54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54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54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545"/>
    <w:pPr>
      <w:pBdr>
        <w:top w:val="single" w:sz="8" w:space="10" w:color="A2B1D7" w:themeColor="accent1" w:themeTint="7F"/>
        <w:bottom w:val="single" w:sz="24" w:space="15" w:color="297FD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82545"/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54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2545"/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82545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545"/>
    <w:rPr>
      <w:rFonts w:asciiTheme="majorHAnsi" w:eastAsiaTheme="majorEastAsia" w:hAnsiTheme="majorHAnsi" w:cstheme="majorBidi"/>
      <w:color w:val="4A66AC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545"/>
    <w:rPr>
      <w:rFonts w:asciiTheme="majorHAnsi" w:eastAsiaTheme="majorEastAsia" w:hAnsiTheme="majorHAnsi" w:cstheme="majorBidi"/>
      <w:i/>
      <w:iCs/>
      <w:color w:val="4A66A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545"/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545"/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545"/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styleId="Emphasis">
    <w:name w:val="Emphasis"/>
    <w:uiPriority w:val="20"/>
    <w:qFormat/>
    <w:rsid w:val="00A82545"/>
    <w:rPr>
      <w:b/>
      <w:bCs/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A8254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82545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A8254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8254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545"/>
    <w:pPr>
      <w:pBdr>
        <w:top w:val="single" w:sz="12" w:space="10" w:color="B5C0DF" w:themeColor="accent1" w:themeTint="66"/>
        <w:left w:val="single" w:sz="36" w:space="4" w:color="4A66AC" w:themeColor="accent1"/>
        <w:bottom w:val="single" w:sz="24" w:space="10" w:color="297FD5" w:themeColor="accent3"/>
        <w:right w:val="single" w:sz="36" w:space="4" w:color="4A66AC" w:themeColor="accent1"/>
      </w:pBdr>
      <w:shd w:val="clear" w:color="auto" w:fill="4A66A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54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A66AC" w:themeFill="accent1"/>
    </w:rPr>
  </w:style>
  <w:style w:type="character" w:styleId="SubtleReference">
    <w:name w:val="Subtle Reference"/>
    <w:uiPriority w:val="31"/>
    <w:qFormat/>
    <w:rsid w:val="00A82545"/>
    <w:rPr>
      <w:color w:val="auto"/>
      <w:u w:val="single" w:color="297FD5" w:themeColor="accent3"/>
    </w:rPr>
  </w:style>
  <w:style w:type="character" w:styleId="IntenseReference">
    <w:name w:val="Intense Reference"/>
    <w:basedOn w:val="DefaultParagraphFont"/>
    <w:uiPriority w:val="32"/>
    <w:qFormat/>
    <w:rsid w:val="00A82545"/>
    <w:rPr>
      <w:b/>
      <w:bCs/>
      <w:color w:val="1E5E9F" w:themeColor="accent3" w:themeShade="BF"/>
      <w:u w:val="single" w:color="297FD5" w:themeColor="accent3"/>
    </w:rPr>
  </w:style>
  <w:style w:type="character" w:styleId="BookTitle">
    <w:name w:val="Book Title"/>
    <w:basedOn w:val="DefaultParagraphFont"/>
    <w:uiPriority w:val="33"/>
    <w:qFormat/>
    <w:rsid w:val="00A8254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545"/>
    <w:rPr>
      <w:b/>
      <w:b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uiPriority w:val="19"/>
    <w:qFormat/>
    <w:rsid w:val="00A8254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82545"/>
    <w:rPr>
      <w:b/>
      <w:bCs/>
      <w:i/>
      <w:iCs/>
      <w:color w:val="4A66AC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545"/>
    <w:pPr>
      <w:outlineLvl w:val="9"/>
    </w:pPr>
  </w:style>
  <w:style w:type="paragraph" w:styleId="ListParagraph">
    <w:name w:val="List Paragraph"/>
    <w:basedOn w:val="Normal"/>
    <w:uiPriority w:val="34"/>
    <w:qFormat/>
    <w:rsid w:val="00A82545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54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545"/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character" w:customStyle="1" w:styleId="vanity-namedomain">
    <w:name w:val="vanity-name__domain"/>
    <w:basedOn w:val="DefaultParagraphFont"/>
    <w:rsid w:val="00641A46"/>
  </w:style>
  <w:style w:type="character" w:customStyle="1" w:styleId="break-words">
    <w:name w:val="break-words"/>
    <w:basedOn w:val="DefaultParagraphFont"/>
    <w:rsid w:val="00641A46"/>
  </w:style>
  <w:style w:type="paragraph" w:styleId="NoSpacing">
    <w:name w:val="No Spacing"/>
    <w:basedOn w:val="Normal"/>
    <w:link w:val="NoSpacingChar"/>
    <w:uiPriority w:val="1"/>
    <w:qFormat/>
    <w:rsid w:val="00A8254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82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trik/Library/Containers/com.microsoft.Word/Data/Library/Application%20Support/Microsoft/Office/16.0/DTS/en-US%7b99B0F163-49BD-2041-8D00-851506BCCEAB%7d/%7bABD3075F-7D2E-D747-8E9F-11F314949E70%7dtf10002079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11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Patel, Yatrik Mukeshkumar</cp:lastModifiedBy>
  <cp:revision>3</cp:revision>
  <dcterms:created xsi:type="dcterms:W3CDTF">2022-02-23T03:31:00Z</dcterms:created>
  <dcterms:modified xsi:type="dcterms:W3CDTF">2022-02-23T03:59:00Z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